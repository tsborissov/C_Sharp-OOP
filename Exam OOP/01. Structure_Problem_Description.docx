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D4" w:rsidRDefault="00B06BD4" w:rsidP="00EB51DB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:rsidR="00B06BD4" w:rsidRDefault="00B06BD4" w:rsidP="00EB51DB">
      <w:pPr>
        <w:pStyle w:val="Heading1"/>
        <w:jc w:val="center"/>
        <w:rPr>
          <w:lang w:val="en-GB"/>
        </w:rPr>
      </w:pPr>
      <w:r>
        <w:rPr>
          <w:lang w:val="en-GB"/>
        </w:rPr>
        <w:t>Bakery</w:t>
      </w:r>
    </w:p>
    <w:p w:rsidR="00B06BD4" w:rsidRPr="00EB51DB" w:rsidRDefault="00B06BD4" w:rsidP="00EB51DB">
      <w:pPr>
        <w:jc w:val="center"/>
        <w:rPr>
          <w:lang w:val="en-GB"/>
        </w:rPr>
      </w:pPr>
      <w:r w:rsidRPr="00CC10A8"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" o:spid="_x0000_i1052" type="#_x0000_t75" style="width:76.5pt;height:106.5pt;visibility:visible">
            <v:imagedata r:id="rId7" o:title=""/>
          </v:shape>
        </w:pict>
      </w:r>
    </w:p>
    <w:p w:rsidR="00B06BD4" w:rsidRDefault="00B06BD4" w:rsidP="00397B95">
      <w:pPr>
        <w:jc w:val="center"/>
        <w:rPr>
          <w:lang w:val="en-GB"/>
        </w:rPr>
      </w:pPr>
    </w:p>
    <w:p w:rsidR="00B06BD4" w:rsidRDefault="00B06BD4" w:rsidP="00397B95">
      <w:pPr>
        <w:pStyle w:val="Heading3"/>
      </w:pPr>
      <w:r>
        <w:t>Overview</w:t>
      </w:r>
    </w:p>
    <w:p w:rsidR="00B06BD4" w:rsidRPr="00D174D4" w:rsidRDefault="00B06BD4" w:rsidP="00397B95">
      <w:r>
        <w:t xml:space="preserve">As we all love baked delicacies, today you were chosen to build a simple bakery software system. This system must have support for </w:t>
      </w:r>
      <w:r>
        <w:rPr>
          <w:b/>
          <w:bCs/>
        </w:rPr>
        <w:t>baked foods</w:t>
      </w:r>
      <w:r>
        <w:t xml:space="preserve">, </w:t>
      </w:r>
      <w:r>
        <w:rPr>
          <w:b/>
          <w:bCs/>
        </w:rPr>
        <w:t>tables</w:t>
      </w:r>
      <w:r>
        <w:t xml:space="preserve"> and </w:t>
      </w:r>
      <w:r>
        <w:rPr>
          <w:b/>
          <w:bCs/>
        </w:rPr>
        <w:t>drinks</w:t>
      </w:r>
      <w:r>
        <w:t xml:space="preserve"> in the bakery.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>
        <w:rPr>
          <w:b/>
          <w:bCs/>
        </w:rPr>
        <w:t>baked foods</w:t>
      </w:r>
      <w:r>
        <w:t xml:space="preserve">, </w:t>
      </w:r>
      <w:r>
        <w:rPr>
          <w:b/>
          <w:bCs/>
        </w:rPr>
        <w:t>drinks</w:t>
      </w:r>
      <w:r>
        <w:t xml:space="preserve"> and </w:t>
      </w:r>
      <w:r>
        <w:rPr>
          <w:b/>
          <w:bCs/>
        </w:rPr>
        <w:t>tables</w:t>
      </w:r>
      <w:r>
        <w:t>.</w:t>
      </w:r>
    </w:p>
    <w:p w:rsidR="00B06BD4" w:rsidRDefault="00B06BD4" w:rsidP="00636D20">
      <w:pPr>
        <w:pStyle w:val="Heading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:rsidR="00B06BD4" w:rsidRDefault="00B06BD4" w:rsidP="00EB51DB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bCs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bCs/>
          <w:noProof/>
        </w:rPr>
        <w:t>except</w:t>
      </w:r>
      <w:r>
        <w:rPr>
          <w:noProof/>
        </w:rPr>
        <w:t xml:space="preserve"> </w:t>
      </w:r>
      <w:r>
        <w:rPr>
          <w:b/>
          <w:bCs/>
          <w:noProof/>
        </w:rPr>
        <w:t>Unit Tests</w:t>
      </w:r>
    </w:p>
    <w:p w:rsidR="00B06BD4" w:rsidRDefault="00B06BD4" w:rsidP="00EB51DB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b/>
          <w:bCs/>
          <w:noProof/>
        </w:rPr>
        <w:t>Do not modify the interfaces or their namespaces</w:t>
      </w:r>
    </w:p>
    <w:p w:rsidR="00B06BD4" w:rsidRDefault="00B06BD4" w:rsidP="00EB51DB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bCs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bCs/>
          <w:noProof/>
        </w:rPr>
        <w:t>loose coupling</w:t>
      </w:r>
    </w:p>
    <w:p w:rsidR="00B06BD4" w:rsidRDefault="00B06BD4" w:rsidP="00EB51DB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b/>
          <w:bCs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:rsidR="00B06BD4" w:rsidRDefault="00B06BD4" w:rsidP="00EB51DB">
      <w:pPr>
        <w:pStyle w:val="ListParagraph"/>
        <w:numPr>
          <w:ilvl w:val="1"/>
          <w:numId w:val="6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bCs/>
          <w:noProof/>
        </w:rPr>
        <w:t>constructors</w:t>
      </w:r>
      <w:r>
        <w:rPr>
          <w:noProof/>
        </w:rPr>
        <w:t xml:space="preserve">, </w:t>
      </w:r>
      <w:r>
        <w:rPr>
          <w:b/>
          <w:bCs/>
          <w:noProof/>
        </w:rPr>
        <w:t xml:space="preserve">method parameters </w:t>
      </w:r>
      <w:r>
        <w:rPr>
          <w:noProof/>
        </w:rPr>
        <w:t>and</w:t>
      </w:r>
      <w:r>
        <w:rPr>
          <w:b/>
          <w:bCs/>
          <w:noProof/>
        </w:rPr>
        <w:t xml:space="preserve"> return types</w:t>
      </w:r>
    </w:p>
    <w:p w:rsidR="00B06BD4" w:rsidRDefault="00B06BD4" w:rsidP="00EB51DB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b/>
          <w:bCs/>
          <w:noProof/>
        </w:rPr>
        <w:t>Do not</w:t>
      </w:r>
      <w:r>
        <w:rPr>
          <w:noProof/>
        </w:rPr>
        <w:t xml:space="preserve"> violate your </w:t>
      </w:r>
      <w:r>
        <w:rPr>
          <w:b/>
          <w:bCs/>
          <w:noProof/>
        </w:rPr>
        <w:t>interface</w:t>
      </w:r>
      <w:r>
        <w:rPr>
          <w:noProof/>
        </w:rPr>
        <w:t xml:space="preserve"> </w:t>
      </w:r>
      <w:r>
        <w:rPr>
          <w:b/>
          <w:bCs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bCs/>
          <w:noProof/>
        </w:rPr>
        <w:t>more public methods</w:t>
      </w:r>
      <w:r>
        <w:rPr>
          <w:noProof/>
        </w:rPr>
        <w:t xml:space="preserve"> or </w:t>
      </w:r>
      <w:r>
        <w:rPr>
          <w:b/>
          <w:bCs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:rsidR="00B06BD4" w:rsidRDefault="00B06BD4" w:rsidP="00EB51DB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bCs/>
          <w:noProof/>
        </w:rPr>
        <w:t>no public fields</w:t>
      </w:r>
      <w:r>
        <w:rPr>
          <w:noProof/>
        </w:rPr>
        <w:t xml:space="preserve"> anywhere</w:t>
      </w:r>
    </w:p>
    <w:p w:rsidR="00B06BD4" w:rsidRDefault="00B06BD4" w:rsidP="00636D20">
      <w:pPr>
        <w:pStyle w:val="Heading2"/>
        <w:numPr>
          <w:ilvl w:val="0"/>
          <w:numId w:val="0"/>
        </w:numPr>
        <w:ind w:left="502" w:hanging="360"/>
      </w:pPr>
      <w:r>
        <w:t>Task 1: Structure (50 points)</w:t>
      </w:r>
    </w:p>
    <w:p w:rsidR="00B06BD4" w:rsidRPr="00C22C89" w:rsidRDefault="00B06BD4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:rsidR="00B06BD4" w:rsidRDefault="00B06BD4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bCs/>
          <w:noProof/>
        </w:rPr>
        <w:t>correct classes</w:t>
      </w:r>
      <w:r>
        <w:rPr>
          <w:noProof/>
        </w:rPr>
        <w:t>.</w:t>
      </w:r>
    </w:p>
    <w:p w:rsidR="00B06BD4" w:rsidRDefault="00B06BD4" w:rsidP="00EB51DB">
      <w:pPr>
        <w:jc w:val="both"/>
        <w:rPr>
          <w:noProof/>
        </w:rPr>
      </w:pPr>
      <w:r>
        <w:rPr>
          <w:noProof/>
        </w:rPr>
        <w:t xml:space="preserve">There are </w:t>
      </w:r>
      <w:r>
        <w:rPr>
          <w:b/>
          <w:bCs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>
        <w:rPr>
          <w:rFonts w:ascii="Consolas" w:hAnsi="Consolas" w:cs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>
        <w:rPr>
          <w:rFonts w:ascii="Consolas" w:hAnsi="Consolas" w:cs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>
        <w:rPr>
          <w:rFonts w:ascii="Consolas" w:hAnsi="Consolas" w:cs="Consolas"/>
          <w:b/>
          <w:bCs/>
          <w:noProof/>
        </w:rPr>
        <w:t>Table</w:t>
      </w:r>
      <w:r>
        <w:rPr>
          <w:noProof/>
        </w:rPr>
        <w:t>.</w:t>
      </w:r>
    </w:p>
    <w:p w:rsidR="00B06BD4" w:rsidRDefault="00B06BD4" w:rsidP="00397B95">
      <w:pPr>
        <w:pStyle w:val="Heading3"/>
        <w:rPr>
          <w:noProof/>
        </w:rPr>
      </w:pPr>
      <w:r>
        <w:rPr>
          <w:noProof/>
        </w:rPr>
        <w:t>BakedFood</w:t>
      </w:r>
    </w:p>
    <w:p w:rsidR="00B06BD4" w:rsidRDefault="00B06BD4" w:rsidP="00397B95">
      <w:r w:rsidRPr="00BA7C28">
        <w:rPr>
          <w:highlight w:val="green"/>
        </w:rPr>
        <w:t xml:space="preserve">The </w:t>
      </w:r>
      <w:r w:rsidRPr="00BA7C28">
        <w:rPr>
          <w:rStyle w:val="CodeChar"/>
          <w:highlight w:val="green"/>
        </w:rPr>
        <w:t>Food</w:t>
      </w:r>
      <w:r w:rsidRPr="00BA7C28">
        <w:rPr>
          <w:highlight w:val="green"/>
        </w:rPr>
        <w:t xml:space="preserve"> is a </w:t>
      </w:r>
      <w:r w:rsidRPr="00BA7C28">
        <w:rPr>
          <w:b/>
          <w:bCs/>
          <w:highlight w:val="green"/>
        </w:rPr>
        <w:t>base class</w:t>
      </w:r>
      <w:r w:rsidRPr="00BA7C28">
        <w:rPr>
          <w:highlight w:val="green"/>
        </w:rPr>
        <w:t xml:space="preserve"> for any </w:t>
      </w:r>
      <w:r w:rsidRPr="00BA7C28">
        <w:rPr>
          <w:b/>
          <w:bCs/>
          <w:highlight w:val="green"/>
        </w:rPr>
        <w:t>type of food</w:t>
      </w:r>
      <w:r w:rsidRPr="00BA7C28">
        <w:rPr>
          <w:highlight w:val="green"/>
        </w:rPr>
        <w:t xml:space="preserve"> and it </w:t>
      </w:r>
      <w:r w:rsidRPr="00BA7C28">
        <w:rPr>
          <w:b/>
          <w:bCs/>
          <w:highlight w:val="green"/>
        </w:rPr>
        <w:t>should not be able to be instantiated</w:t>
      </w:r>
      <w:r w:rsidRPr="00BA7C28">
        <w:rPr>
          <w:highlight w:val="green"/>
        </w:rPr>
        <w:t>.</w:t>
      </w:r>
    </w:p>
    <w:p w:rsidR="00B06BD4" w:rsidRDefault="00B06BD4" w:rsidP="00397B95">
      <w:pPr>
        <w:pStyle w:val="Heading4"/>
        <w:rPr>
          <w:rFonts w:cs="Arial"/>
          <w:lang w:val="bg-BG"/>
        </w:rPr>
      </w:pPr>
      <w:r>
        <w:t>Data</w:t>
      </w:r>
    </w:p>
    <w:p w:rsidR="00B06BD4" w:rsidRPr="00BA7C28" w:rsidRDefault="00B06BD4" w:rsidP="00397B95">
      <w:pPr>
        <w:pStyle w:val="ListParagraph"/>
        <w:numPr>
          <w:ilvl w:val="0"/>
          <w:numId w:val="3"/>
        </w:numPr>
        <w:spacing w:before="0" w:after="0"/>
        <w:rPr>
          <w:b/>
          <w:bCs/>
          <w:highlight w:val="green"/>
        </w:rPr>
      </w:pPr>
      <w:r w:rsidRPr="00BA7C28">
        <w:rPr>
          <w:rStyle w:val="CodeChar"/>
          <w:highlight w:val="green"/>
        </w:rPr>
        <w:t>Name</w:t>
      </w:r>
      <w:r w:rsidRPr="00BA7C28">
        <w:rPr>
          <w:highlight w:val="green"/>
        </w:rPr>
        <w:t xml:space="preserve"> – </w:t>
      </w:r>
      <w:r w:rsidRPr="00BA7C28">
        <w:rPr>
          <w:rFonts w:ascii="Consolas" w:hAnsi="Consolas" w:cs="Consolas"/>
          <w:b/>
          <w:bCs/>
          <w:highlight w:val="green"/>
        </w:rPr>
        <w:t>string</w:t>
      </w:r>
      <w:r w:rsidRPr="00BA7C28">
        <w:rPr>
          <w:b/>
          <w:bCs/>
          <w:highlight w:val="green"/>
        </w:rPr>
        <w:t xml:space="preserve"> </w:t>
      </w:r>
      <w:r w:rsidRPr="00BA7C28">
        <w:rPr>
          <w:highlight w:val="green"/>
        </w:rPr>
        <w:t xml:space="preserve">(If the name is </w:t>
      </w:r>
      <w:r w:rsidRPr="00BA7C28">
        <w:rPr>
          <w:b/>
          <w:bCs/>
          <w:highlight w:val="green"/>
        </w:rPr>
        <w:t>null</w:t>
      </w:r>
      <w:r w:rsidRPr="00BA7C28">
        <w:rPr>
          <w:highlight w:val="green"/>
        </w:rPr>
        <w:t xml:space="preserve"> or </w:t>
      </w:r>
      <w:r w:rsidRPr="00BA7C28">
        <w:rPr>
          <w:b/>
          <w:bCs/>
          <w:highlight w:val="green"/>
        </w:rPr>
        <w:t>whitespace</w:t>
      </w:r>
      <w:r w:rsidRPr="00BA7C28">
        <w:rPr>
          <w:highlight w:val="green"/>
        </w:rPr>
        <w:t xml:space="preserve"> throw an </w:t>
      </w:r>
      <w:r w:rsidRPr="008E0114">
        <w:rPr>
          <w:rFonts w:ascii="Consolas" w:hAnsi="Consolas" w:cs="Consolas"/>
          <w:b/>
          <w:bCs/>
          <w:noProof/>
          <w:highlight w:val="yellow"/>
        </w:rPr>
        <w:t>ArgumentException</w:t>
      </w:r>
      <w:r w:rsidRPr="008E0114">
        <w:rPr>
          <w:highlight w:val="yellow"/>
        </w:rPr>
        <w:t xml:space="preserve"> </w:t>
      </w:r>
      <w:r w:rsidRPr="00BA7C28">
        <w:rPr>
          <w:highlight w:val="green"/>
        </w:rPr>
        <w:t xml:space="preserve">with message </w:t>
      </w:r>
      <w:r w:rsidRPr="00BA7C28">
        <w:rPr>
          <w:rFonts w:ascii="Consolas" w:hAnsi="Consolas" w:cs="Consolas"/>
          <w:b/>
          <w:bCs/>
          <w:highlight w:val="green"/>
        </w:rPr>
        <w:t>"Name cannot be null or white space!"</w:t>
      </w:r>
      <w:r w:rsidRPr="00BA7C28">
        <w:rPr>
          <w:b/>
          <w:bCs/>
          <w:highlight w:val="green"/>
        </w:rPr>
        <w:t>)</w:t>
      </w:r>
    </w:p>
    <w:p w:rsidR="00B06BD4" w:rsidRPr="00BA7C28" w:rsidRDefault="00B06BD4" w:rsidP="00397B95">
      <w:pPr>
        <w:pStyle w:val="ListParagraph"/>
        <w:numPr>
          <w:ilvl w:val="0"/>
          <w:numId w:val="3"/>
        </w:numPr>
        <w:spacing w:before="0" w:after="0"/>
        <w:rPr>
          <w:b/>
          <w:bCs/>
          <w:highlight w:val="green"/>
        </w:rPr>
      </w:pPr>
      <w:r w:rsidRPr="00BA7C28">
        <w:rPr>
          <w:rStyle w:val="CodeChar"/>
          <w:highlight w:val="green"/>
        </w:rPr>
        <w:t>Portion</w:t>
      </w:r>
      <w:r w:rsidRPr="00BA7C28">
        <w:rPr>
          <w:highlight w:val="green"/>
        </w:rPr>
        <w:t xml:space="preserve"> – </w:t>
      </w:r>
      <w:r w:rsidRPr="00BA7C28">
        <w:rPr>
          <w:rFonts w:ascii="Consolas" w:hAnsi="Consolas" w:cs="Consolas"/>
          <w:b/>
          <w:bCs/>
          <w:noProof/>
          <w:highlight w:val="green"/>
        </w:rPr>
        <w:t>int</w:t>
      </w:r>
      <w:r w:rsidRPr="00BA7C28">
        <w:rPr>
          <w:b/>
          <w:bCs/>
          <w:highlight w:val="green"/>
        </w:rPr>
        <w:t xml:space="preserve"> </w:t>
      </w:r>
      <w:r w:rsidRPr="00BA7C28">
        <w:rPr>
          <w:highlight w:val="green"/>
        </w:rPr>
        <w:t xml:space="preserve">(can’t be </w:t>
      </w:r>
      <w:r w:rsidRPr="00BA7C28">
        <w:rPr>
          <w:b/>
          <w:bCs/>
          <w:highlight w:val="green"/>
        </w:rPr>
        <w:t>less or equal to 0</w:t>
      </w:r>
      <w:r w:rsidRPr="00BA7C28">
        <w:rPr>
          <w:highlight w:val="green"/>
        </w:rPr>
        <w:t>. In these cases, throw an</w:t>
      </w:r>
      <w:r w:rsidRPr="00BA7C28">
        <w:rPr>
          <w:b/>
          <w:bCs/>
          <w:highlight w:val="green"/>
        </w:rPr>
        <w:t xml:space="preserve"> </w:t>
      </w:r>
      <w:r w:rsidRPr="008E0114">
        <w:rPr>
          <w:rFonts w:ascii="Consolas" w:hAnsi="Consolas" w:cs="Consolas"/>
          <w:b/>
          <w:bCs/>
          <w:noProof/>
          <w:highlight w:val="yellow"/>
        </w:rPr>
        <w:t>ArgumentException</w:t>
      </w:r>
      <w:r w:rsidRPr="008E0114">
        <w:rPr>
          <w:b/>
          <w:bCs/>
          <w:highlight w:val="yellow"/>
        </w:rPr>
        <w:t xml:space="preserve"> </w:t>
      </w:r>
      <w:r w:rsidRPr="00BA7C28">
        <w:rPr>
          <w:highlight w:val="green"/>
        </w:rPr>
        <w:t xml:space="preserve">with message  </w:t>
      </w:r>
      <w:r w:rsidRPr="00BA7C28">
        <w:rPr>
          <w:b/>
          <w:bCs/>
          <w:highlight w:val="green"/>
        </w:rPr>
        <w:t xml:space="preserve">      "</w:t>
      </w:r>
      <w:r w:rsidRPr="00BA7C28">
        <w:rPr>
          <w:rStyle w:val="CodeChar"/>
          <w:highlight w:val="green"/>
        </w:rPr>
        <w:t>Portion cannot be less or equal to zero</w:t>
      </w:r>
      <w:r w:rsidRPr="00BA7C28">
        <w:rPr>
          <w:b/>
          <w:bCs/>
          <w:highlight w:val="green"/>
        </w:rPr>
        <w:t>")</w:t>
      </w:r>
    </w:p>
    <w:p w:rsidR="00B06BD4" w:rsidRPr="00BA7C28" w:rsidRDefault="00B06BD4" w:rsidP="00397B95">
      <w:pPr>
        <w:pStyle w:val="ListParagraph"/>
        <w:numPr>
          <w:ilvl w:val="0"/>
          <w:numId w:val="3"/>
        </w:numPr>
        <w:spacing w:before="0" w:after="0"/>
        <w:rPr>
          <w:highlight w:val="green"/>
        </w:rPr>
      </w:pPr>
      <w:r w:rsidRPr="00BA7C28">
        <w:rPr>
          <w:rFonts w:ascii="Consolas" w:hAnsi="Consolas" w:cs="Consolas"/>
          <w:b/>
          <w:bCs/>
          <w:highlight w:val="green"/>
        </w:rPr>
        <w:t xml:space="preserve">Price </w:t>
      </w:r>
      <w:r w:rsidRPr="00BA7C28">
        <w:rPr>
          <w:rFonts w:ascii="Consolas" w:hAnsi="Consolas" w:cs="Consolas"/>
          <w:highlight w:val="green"/>
        </w:rPr>
        <w:t xml:space="preserve">– </w:t>
      </w:r>
      <w:r w:rsidRPr="00BA7C28">
        <w:rPr>
          <w:rFonts w:ascii="Consolas" w:hAnsi="Consolas" w:cs="Consolas"/>
          <w:b/>
          <w:bCs/>
          <w:highlight w:val="green"/>
        </w:rPr>
        <w:t>decimal</w:t>
      </w:r>
      <w:r w:rsidRPr="00BA7C28">
        <w:rPr>
          <w:b/>
          <w:bCs/>
          <w:highlight w:val="green"/>
        </w:rPr>
        <w:t xml:space="preserve"> </w:t>
      </w:r>
      <w:r w:rsidRPr="00BA7C28">
        <w:rPr>
          <w:highlight w:val="green"/>
        </w:rPr>
        <w:t>(can’t be</w:t>
      </w:r>
      <w:r w:rsidRPr="00BA7C28">
        <w:rPr>
          <w:b/>
          <w:bCs/>
          <w:highlight w:val="green"/>
        </w:rPr>
        <w:t xml:space="preserve"> less or equal to 0. </w:t>
      </w:r>
      <w:r w:rsidRPr="00BA7C28">
        <w:rPr>
          <w:highlight w:val="green"/>
        </w:rPr>
        <w:t>In these cases, throw an</w:t>
      </w:r>
      <w:r w:rsidRPr="00BA7C28">
        <w:rPr>
          <w:b/>
          <w:bCs/>
          <w:highlight w:val="green"/>
        </w:rPr>
        <w:t xml:space="preserve"> </w:t>
      </w:r>
      <w:r w:rsidRPr="008E0114">
        <w:rPr>
          <w:rFonts w:ascii="Consolas" w:hAnsi="Consolas" w:cs="Consolas"/>
          <w:b/>
          <w:bCs/>
          <w:noProof/>
          <w:highlight w:val="yellow"/>
        </w:rPr>
        <w:t>ArgumentException</w:t>
      </w:r>
      <w:r w:rsidRPr="00BA7C28">
        <w:rPr>
          <w:b/>
          <w:bCs/>
          <w:highlight w:val="green"/>
        </w:rPr>
        <w:t xml:space="preserve"> </w:t>
      </w:r>
      <w:r w:rsidRPr="00BA7C28">
        <w:rPr>
          <w:highlight w:val="green"/>
        </w:rPr>
        <w:t>with message</w:t>
      </w:r>
      <w:r w:rsidRPr="00BA7C28">
        <w:rPr>
          <w:b/>
          <w:bCs/>
          <w:highlight w:val="green"/>
        </w:rPr>
        <w:t xml:space="preserve"> "</w:t>
      </w:r>
      <w:r w:rsidRPr="00BA7C28">
        <w:rPr>
          <w:rStyle w:val="CodeChar"/>
          <w:highlight w:val="green"/>
        </w:rPr>
        <w:t>Price cannot be less or equal to zero!"</w:t>
      </w:r>
      <w:r w:rsidRPr="00BA7C28">
        <w:rPr>
          <w:b/>
          <w:bCs/>
          <w:highlight w:val="green"/>
        </w:rPr>
        <w:t>)</w:t>
      </w:r>
    </w:p>
    <w:p w:rsidR="00B06BD4" w:rsidRDefault="00B06BD4" w:rsidP="006F0F5C">
      <w:pPr>
        <w:spacing w:before="0" w:after="0"/>
      </w:pPr>
    </w:p>
    <w:p w:rsidR="00B06BD4" w:rsidRPr="006F0F5C" w:rsidRDefault="00B06BD4" w:rsidP="006F0F5C">
      <w:pPr>
        <w:spacing w:before="0" w:after="0"/>
      </w:pPr>
      <w:r w:rsidRPr="00BA7C28">
        <w:rPr>
          <w:highlight w:val="green"/>
        </w:rPr>
        <w:t>Once a baked food is initialized, it shouldn't be possible to change its properties' values.</w:t>
      </w:r>
    </w:p>
    <w:p w:rsidR="00B06BD4" w:rsidRPr="00BA7C28" w:rsidRDefault="00B06BD4" w:rsidP="00397B95">
      <w:pPr>
        <w:pStyle w:val="Heading4"/>
        <w:tabs>
          <w:tab w:val="center" w:pos="5217"/>
        </w:tabs>
        <w:rPr>
          <w:highlight w:val="green"/>
        </w:rPr>
      </w:pPr>
      <w:r w:rsidRPr="00BA7C28">
        <w:rPr>
          <w:highlight w:val="green"/>
        </w:rPr>
        <w:t>Behavior</w:t>
      </w:r>
    </w:p>
    <w:p w:rsidR="00B06BD4" w:rsidRPr="00BA7C28" w:rsidRDefault="00B06BD4" w:rsidP="00397B95">
      <w:pPr>
        <w:pStyle w:val="Heading5"/>
        <w:rPr>
          <w:rFonts w:ascii="Consolas" w:hAnsi="Consolas" w:cs="Consolas"/>
          <w:noProof/>
          <w:sz w:val="24"/>
          <w:szCs w:val="24"/>
          <w:highlight w:val="green"/>
        </w:rPr>
      </w:pPr>
      <w:r w:rsidRPr="00BA7C28">
        <w:rPr>
          <w:rFonts w:ascii="Consolas" w:hAnsi="Consolas" w:cs="Consolas"/>
          <w:noProof/>
          <w:sz w:val="24"/>
          <w:szCs w:val="24"/>
          <w:highlight w:val="green"/>
        </w:rPr>
        <w:t>string ToString()</w:t>
      </w:r>
    </w:p>
    <w:p w:rsidR="00B06BD4" w:rsidRPr="00BA7C28" w:rsidRDefault="00B06BD4" w:rsidP="00397B95">
      <w:pPr>
        <w:rPr>
          <w:b/>
          <w:bCs/>
          <w:noProof/>
          <w:highlight w:val="green"/>
        </w:rPr>
      </w:pPr>
      <w:r w:rsidRPr="00BA7C28">
        <w:rPr>
          <w:noProof/>
          <w:highlight w:val="green"/>
        </w:rPr>
        <w:t xml:space="preserve">Returns a </w:t>
      </w:r>
      <w:r w:rsidRPr="00BA7C28">
        <w:rPr>
          <w:rStyle w:val="CodeChar"/>
          <w:highlight w:val="green"/>
        </w:rPr>
        <w:t>string</w:t>
      </w:r>
      <w:r w:rsidRPr="00BA7C28">
        <w:rPr>
          <w:noProof/>
          <w:highlight w:val="green"/>
        </w:rPr>
        <w:t xml:space="preserve"> with information about </w:t>
      </w:r>
      <w:r w:rsidRPr="00BA7C28">
        <w:rPr>
          <w:b/>
          <w:bCs/>
          <w:noProof/>
          <w:highlight w:val="green"/>
        </w:rPr>
        <w:t>each food</w:t>
      </w:r>
      <w:r w:rsidRPr="00BA7C28">
        <w:rPr>
          <w:noProof/>
          <w:highlight w:val="green"/>
        </w:rPr>
        <w:t>. The returned string must be in the following format:</w:t>
      </w:r>
    </w:p>
    <w:p w:rsidR="00B06BD4" w:rsidRPr="000113B8" w:rsidRDefault="00B06BD4" w:rsidP="00397B95">
      <w:pPr>
        <w:rPr>
          <w:rFonts w:ascii="Consolas" w:hAnsi="Consolas" w:cs="Consolas"/>
          <w:b/>
          <w:bCs/>
          <w:noProof/>
        </w:rPr>
      </w:pPr>
      <w:r w:rsidRPr="00BA7C28">
        <w:rPr>
          <w:rFonts w:ascii="Consolas" w:hAnsi="Consolas" w:cs="Consolas"/>
          <w:b/>
          <w:bCs/>
          <w:noProof/>
          <w:highlight w:val="green"/>
        </w:rPr>
        <w:t>"{currentBakedFoodName}: {currentPortion}g - {currentPrice - formatted to the second digit}"</w:t>
      </w:r>
    </w:p>
    <w:p w:rsidR="00B06BD4" w:rsidRPr="00BA7C28" w:rsidRDefault="00B06BD4" w:rsidP="00397B95">
      <w:pPr>
        <w:pStyle w:val="Heading4"/>
        <w:rPr>
          <w:highlight w:val="green"/>
        </w:rPr>
      </w:pPr>
      <w:r w:rsidRPr="00BA7C28">
        <w:rPr>
          <w:highlight w:val="green"/>
        </w:rPr>
        <w:t>Constructor</w:t>
      </w:r>
    </w:p>
    <w:p w:rsidR="00B06BD4" w:rsidRPr="00BA7C28" w:rsidRDefault="00B06BD4" w:rsidP="00397B95">
      <w:pPr>
        <w:rPr>
          <w:highlight w:val="green"/>
        </w:rPr>
      </w:pPr>
      <w:r w:rsidRPr="00BA7C28">
        <w:rPr>
          <w:highlight w:val="green"/>
        </w:rPr>
        <w:t xml:space="preserve">A </w:t>
      </w:r>
      <w:r w:rsidRPr="00BA7C28">
        <w:rPr>
          <w:b/>
          <w:bCs/>
          <w:highlight w:val="green"/>
        </w:rPr>
        <w:t xml:space="preserve">food </w:t>
      </w:r>
      <w:r w:rsidRPr="00BA7C28">
        <w:rPr>
          <w:highlight w:val="green"/>
        </w:rPr>
        <w:t>should take the following values upon initialization:</w:t>
      </w:r>
    </w:p>
    <w:p w:rsidR="00B06BD4" w:rsidRDefault="00B06BD4" w:rsidP="00397B95">
      <w:pPr>
        <w:rPr>
          <w:rFonts w:ascii="Consolas" w:hAnsi="Consolas" w:cs="Consolas"/>
          <w:color w:val="000000"/>
          <w:sz w:val="19"/>
          <w:szCs w:val="19"/>
        </w:rPr>
      </w:pPr>
      <w:r w:rsidRPr="00BA7C28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string</w:t>
      </w:r>
      <w:r w:rsidRPr="00BA7C28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name, </w:t>
      </w:r>
      <w:r w:rsidRPr="00BA7C28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int</w:t>
      </w:r>
      <w:r w:rsidRPr="00BA7C28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portion, </w:t>
      </w:r>
      <w:r w:rsidRPr="00BA7C28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decimal</w:t>
      </w:r>
      <w:r w:rsidRPr="00BA7C28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price</w:t>
      </w:r>
    </w:p>
    <w:p w:rsidR="00B06BD4" w:rsidRDefault="00B06BD4" w:rsidP="00397B95">
      <w:pPr>
        <w:pStyle w:val="Heading4"/>
      </w:pPr>
      <w:r>
        <w:t>Child Classes</w:t>
      </w:r>
    </w:p>
    <w:p w:rsidR="00B06BD4" w:rsidRDefault="00B06BD4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:rsidR="00B06BD4" w:rsidRPr="00B368BE" w:rsidRDefault="00B06BD4" w:rsidP="00397B95">
      <w:pPr>
        <w:pStyle w:val="ListParagraph"/>
        <w:numPr>
          <w:ilvl w:val="0"/>
          <w:numId w:val="3"/>
        </w:numPr>
        <w:rPr>
          <w:highlight w:val="green"/>
        </w:rPr>
      </w:pPr>
      <w:r w:rsidRPr="00B368BE">
        <w:rPr>
          <w:rStyle w:val="CodeChar"/>
          <w:highlight w:val="green"/>
        </w:rPr>
        <w:t xml:space="preserve">Bread – </w:t>
      </w:r>
      <w:r w:rsidRPr="00B368BE">
        <w:rPr>
          <w:highlight w:val="green"/>
        </w:rPr>
        <w:t>with constant value for</w:t>
      </w:r>
      <w:r w:rsidRPr="00B368BE">
        <w:rPr>
          <w:rStyle w:val="CodeChar"/>
          <w:highlight w:val="green"/>
        </w:rPr>
        <w:t xml:space="preserve"> InitialBreadPortion - 200</w:t>
      </w:r>
    </w:p>
    <w:p w:rsidR="00B06BD4" w:rsidRPr="00B368BE" w:rsidRDefault="00B06BD4" w:rsidP="00397B95">
      <w:pPr>
        <w:pStyle w:val="ListParagraph"/>
        <w:numPr>
          <w:ilvl w:val="0"/>
          <w:numId w:val="3"/>
        </w:numPr>
        <w:rPr>
          <w:highlight w:val="green"/>
        </w:rPr>
      </w:pPr>
      <w:r w:rsidRPr="00B368BE">
        <w:rPr>
          <w:rStyle w:val="CodeChar"/>
          <w:highlight w:val="green"/>
        </w:rPr>
        <w:t xml:space="preserve">Cake - </w:t>
      </w:r>
      <w:r w:rsidRPr="00B368BE">
        <w:rPr>
          <w:highlight w:val="green"/>
        </w:rPr>
        <w:t>with constant value for</w:t>
      </w:r>
      <w:r w:rsidRPr="00B368BE">
        <w:rPr>
          <w:rStyle w:val="CodeChar"/>
          <w:highlight w:val="green"/>
        </w:rPr>
        <w:t xml:space="preserve"> InitialCakePortion - 245</w:t>
      </w:r>
    </w:p>
    <w:p w:rsidR="00B06BD4" w:rsidRDefault="00B06BD4" w:rsidP="00397B95">
      <w:pPr>
        <w:pStyle w:val="Heading3"/>
      </w:pPr>
      <w:r>
        <w:t>Drink</w:t>
      </w:r>
    </w:p>
    <w:p w:rsidR="00B06BD4" w:rsidRDefault="00B06BD4" w:rsidP="00397B95">
      <w:r w:rsidRPr="00B368BE">
        <w:rPr>
          <w:highlight w:val="green"/>
        </w:rPr>
        <w:t xml:space="preserve">The </w:t>
      </w:r>
      <w:r w:rsidRPr="00B368BE">
        <w:rPr>
          <w:rStyle w:val="CodeChar"/>
          <w:highlight w:val="green"/>
        </w:rPr>
        <w:t>Drink</w:t>
      </w:r>
      <w:r w:rsidRPr="00B368BE">
        <w:rPr>
          <w:highlight w:val="green"/>
        </w:rPr>
        <w:t xml:space="preserve"> is a </w:t>
      </w:r>
      <w:r w:rsidRPr="00B368BE">
        <w:rPr>
          <w:b/>
          <w:bCs/>
          <w:highlight w:val="green"/>
        </w:rPr>
        <w:t>base class</w:t>
      </w:r>
      <w:r w:rsidRPr="00B368BE">
        <w:rPr>
          <w:highlight w:val="green"/>
        </w:rPr>
        <w:t xml:space="preserve"> for any </w:t>
      </w:r>
      <w:r w:rsidRPr="00B368BE">
        <w:rPr>
          <w:b/>
          <w:bCs/>
          <w:highlight w:val="green"/>
        </w:rPr>
        <w:t xml:space="preserve">type of drink </w:t>
      </w:r>
      <w:r w:rsidRPr="00B368BE">
        <w:rPr>
          <w:highlight w:val="green"/>
        </w:rPr>
        <w:t xml:space="preserve">and it </w:t>
      </w:r>
      <w:r w:rsidRPr="00B368BE">
        <w:rPr>
          <w:b/>
          <w:bCs/>
          <w:highlight w:val="green"/>
        </w:rPr>
        <w:t>should not be able to be instantiated</w:t>
      </w:r>
      <w:r w:rsidRPr="00B368BE">
        <w:rPr>
          <w:highlight w:val="green"/>
        </w:rPr>
        <w:t>.</w:t>
      </w:r>
    </w:p>
    <w:p w:rsidR="00B06BD4" w:rsidRDefault="00B06BD4" w:rsidP="00397B95">
      <w:pPr>
        <w:pStyle w:val="Heading4"/>
        <w:rPr>
          <w:rFonts w:cs="Arial"/>
          <w:lang w:val="bg-BG"/>
        </w:rPr>
      </w:pPr>
      <w:r>
        <w:t>Data</w:t>
      </w:r>
    </w:p>
    <w:p w:rsidR="00B06BD4" w:rsidRPr="00B368BE" w:rsidRDefault="00B06BD4" w:rsidP="00397B95">
      <w:pPr>
        <w:pStyle w:val="ListParagraph"/>
        <w:numPr>
          <w:ilvl w:val="0"/>
          <w:numId w:val="3"/>
        </w:numPr>
        <w:spacing w:before="0" w:after="0"/>
        <w:rPr>
          <w:b/>
          <w:bCs/>
          <w:noProof/>
          <w:highlight w:val="green"/>
        </w:rPr>
      </w:pPr>
      <w:r w:rsidRPr="00B368BE">
        <w:rPr>
          <w:rStyle w:val="CodeChar"/>
          <w:highlight w:val="green"/>
        </w:rPr>
        <w:t>Name</w:t>
      </w:r>
      <w:r w:rsidRPr="00B368BE">
        <w:rPr>
          <w:noProof/>
          <w:highlight w:val="green"/>
        </w:rPr>
        <w:t xml:space="preserve"> – </w:t>
      </w:r>
      <w:r w:rsidRPr="00B368BE">
        <w:rPr>
          <w:rFonts w:ascii="Consolas" w:hAnsi="Consolas" w:cs="Consolas"/>
          <w:b/>
          <w:bCs/>
          <w:noProof/>
          <w:highlight w:val="green"/>
        </w:rPr>
        <w:t>string</w:t>
      </w:r>
      <w:r w:rsidRPr="00B368BE">
        <w:rPr>
          <w:b/>
          <w:bCs/>
          <w:noProof/>
          <w:highlight w:val="green"/>
        </w:rPr>
        <w:t xml:space="preserve"> </w:t>
      </w:r>
      <w:r w:rsidRPr="00B368BE">
        <w:rPr>
          <w:noProof/>
          <w:highlight w:val="green"/>
        </w:rPr>
        <w:t xml:space="preserve">(If the name is </w:t>
      </w:r>
      <w:r w:rsidRPr="00B368BE">
        <w:rPr>
          <w:b/>
          <w:bCs/>
          <w:noProof/>
          <w:highlight w:val="green"/>
        </w:rPr>
        <w:t>null</w:t>
      </w:r>
      <w:r w:rsidRPr="00B368BE">
        <w:rPr>
          <w:noProof/>
          <w:highlight w:val="green"/>
        </w:rPr>
        <w:t xml:space="preserve"> or </w:t>
      </w:r>
      <w:r w:rsidRPr="00B368BE">
        <w:rPr>
          <w:b/>
          <w:bCs/>
          <w:noProof/>
          <w:highlight w:val="green"/>
        </w:rPr>
        <w:t>whitespace</w:t>
      </w:r>
      <w:r w:rsidRPr="00B368BE">
        <w:rPr>
          <w:noProof/>
          <w:highlight w:val="green"/>
        </w:rPr>
        <w:t xml:space="preserve"> throw an</w:t>
      </w:r>
      <w:r w:rsidRPr="00B368BE">
        <w:rPr>
          <w:b/>
          <w:bCs/>
          <w:noProof/>
          <w:highlight w:val="green"/>
        </w:rPr>
        <w:t xml:space="preserve"> </w:t>
      </w:r>
      <w:r w:rsidRPr="008E0114">
        <w:rPr>
          <w:rFonts w:ascii="Consolas" w:hAnsi="Consolas" w:cs="Consolas"/>
          <w:b/>
          <w:bCs/>
          <w:noProof/>
          <w:highlight w:val="yellow"/>
        </w:rPr>
        <w:t>ArgumenException</w:t>
      </w:r>
      <w:r w:rsidRPr="008E0114">
        <w:rPr>
          <w:b/>
          <w:bCs/>
          <w:noProof/>
          <w:highlight w:val="yellow"/>
        </w:rPr>
        <w:t xml:space="preserve"> </w:t>
      </w:r>
      <w:r w:rsidRPr="00B368BE">
        <w:rPr>
          <w:noProof/>
          <w:highlight w:val="green"/>
        </w:rPr>
        <w:t>with message</w:t>
      </w:r>
      <w:r w:rsidRPr="00B368BE">
        <w:rPr>
          <w:b/>
          <w:bCs/>
          <w:noProof/>
          <w:highlight w:val="green"/>
        </w:rPr>
        <w:t xml:space="preserve"> </w:t>
      </w:r>
      <w:r w:rsidRPr="00B368BE">
        <w:rPr>
          <w:rFonts w:ascii="Consolas" w:hAnsi="Consolas" w:cs="Consolas"/>
          <w:b/>
          <w:bCs/>
          <w:noProof/>
          <w:highlight w:val="green"/>
        </w:rPr>
        <w:t>"Name cannot be null or white space!"</w:t>
      </w:r>
      <w:r w:rsidRPr="00B368BE">
        <w:rPr>
          <w:noProof/>
          <w:highlight w:val="green"/>
        </w:rPr>
        <w:t>)</w:t>
      </w:r>
    </w:p>
    <w:p w:rsidR="00B06BD4" w:rsidRPr="00B368BE" w:rsidRDefault="00B06BD4" w:rsidP="00397B95">
      <w:pPr>
        <w:pStyle w:val="ListParagraph"/>
        <w:numPr>
          <w:ilvl w:val="0"/>
          <w:numId w:val="3"/>
        </w:numPr>
        <w:spacing w:before="0" w:after="0"/>
        <w:rPr>
          <w:b/>
          <w:bCs/>
          <w:noProof/>
          <w:highlight w:val="green"/>
        </w:rPr>
      </w:pPr>
      <w:r w:rsidRPr="00B368BE">
        <w:rPr>
          <w:rStyle w:val="CodeChar"/>
          <w:highlight w:val="green"/>
        </w:rPr>
        <w:t>Portion</w:t>
      </w:r>
      <w:r w:rsidRPr="00B368BE">
        <w:rPr>
          <w:noProof/>
          <w:highlight w:val="green"/>
        </w:rPr>
        <w:t xml:space="preserve"> – </w:t>
      </w:r>
      <w:r w:rsidRPr="00B368BE">
        <w:rPr>
          <w:rFonts w:ascii="Consolas" w:hAnsi="Consolas" w:cs="Consolas"/>
          <w:b/>
          <w:bCs/>
          <w:noProof/>
          <w:highlight w:val="green"/>
        </w:rPr>
        <w:t>int</w:t>
      </w:r>
      <w:r w:rsidRPr="00B368BE">
        <w:rPr>
          <w:b/>
          <w:bCs/>
          <w:noProof/>
          <w:highlight w:val="green"/>
        </w:rPr>
        <w:t xml:space="preserve"> </w:t>
      </w:r>
      <w:r w:rsidRPr="00B368BE">
        <w:rPr>
          <w:noProof/>
          <w:highlight w:val="green"/>
        </w:rPr>
        <w:t xml:space="preserve">(if the portion is </w:t>
      </w:r>
      <w:r w:rsidRPr="00B368BE">
        <w:rPr>
          <w:b/>
          <w:bCs/>
          <w:noProof/>
          <w:highlight w:val="green"/>
        </w:rPr>
        <w:t>less than</w:t>
      </w:r>
      <w:r w:rsidRPr="00B368BE">
        <w:rPr>
          <w:noProof/>
          <w:highlight w:val="green"/>
        </w:rPr>
        <w:t xml:space="preserve"> or </w:t>
      </w:r>
      <w:r w:rsidRPr="00B368BE">
        <w:rPr>
          <w:b/>
          <w:bCs/>
          <w:noProof/>
          <w:highlight w:val="green"/>
        </w:rPr>
        <w:t>equal</w:t>
      </w:r>
      <w:r w:rsidRPr="00B368BE">
        <w:rPr>
          <w:noProof/>
          <w:highlight w:val="green"/>
        </w:rPr>
        <w:t xml:space="preserve"> to </w:t>
      </w:r>
      <w:r w:rsidRPr="00B368BE">
        <w:rPr>
          <w:b/>
          <w:bCs/>
          <w:noProof/>
          <w:highlight w:val="green"/>
        </w:rPr>
        <w:t>0</w:t>
      </w:r>
      <w:r w:rsidRPr="00B368BE">
        <w:rPr>
          <w:noProof/>
          <w:highlight w:val="green"/>
        </w:rPr>
        <w:t>, throw an</w:t>
      </w:r>
      <w:r w:rsidRPr="00B368BE">
        <w:rPr>
          <w:b/>
          <w:bCs/>
          <w:noProof/>
          <w:highlight w:val="green"/>
        </w:rPr>
        <w:t xml:space="preserve"> </w:t>
      </w:r>
      <w:r w:rsidRPr="008E0114">
        <w:rPr>
          <w:rFonts w:ascii="Consolas" w:hAnsi="Consolas" w:cs="Consolas"/>
          <w:b/>
          <w:bCs/>
          <w:noProof/>
          <w:highlight w:val="yellow"/>
        </w:rPr>
        <w:t>ArgumentException</w:t>
      </w:r>
      <w:r w:rsidRPr="008E0114">
        <w:rPr>
          <w:b/>
          <w:bCs/>
          <w:noProof/>
          <w:highlight w:val="yellow"/>
        </w:rPr>
        <w:t xml:space="preserve"> </w:t>
      </w:r>
      <w:r w:rsidRPr="00B368BE">
        <w:rPr>
          <w:noProof/>
          <w:highlight w:val="green"/>
        </w:rPr>
        <w:t>with message</w:t>
      </w:r>
      <w:r w:rsidRPr="00B368BE">
        <w:rPr>
          <w:b/>
          <w:bCs/>
          <w:noProof/>
          <w:highlight w:val="green"/>
        </w:rPr>
        <w:t xml:space="preserve"> "</w:t>
      </w:r>
      <w:r w:rsidRPr="00B368BE">
        <w:rPr>
          <w:rStyle w:val="CodeChar"/>
          <w:highlight w:val="green"/>
        </w:rPr>
        <w:t>Portion cannot be less or equal to zero</w:t>
      </w:r>
      <w:r w:rsidRPr="00B368BE">
        <w:rPr>
          <w:b/>
          <w:bCs/>
          <w:noProof/>
          <w:highlight w:val="green"/>
        </w:rPr>
        <w:t>"</w:t>
      </w:r>
      <w:r w:rsidRPr="00B368BE">
        <w:rPr>
          <w:noProof/>
          <w:highlight w:val="green"/>
        </w:rPr>
        <w:t>)</w:t>
      </w:r>
    </w:p>
    <w:p w:rsidR="00B06BD4" w:rsidRPr="00B368BE" w:rsidRDefault="00B06BD4" w:rsidP="00397B95">
      <w:pPr>
        <w:pStyle w:val="ListParagraph"/>
        <w:numPr>
          <w:ilvl w:val="0"/>
          <w:numId w:val="3"/>
        </w:numPr>
        <w:spacing w:before="0" w:after="0"/>
        <w:rPr>
          <w:b/>
          <w:bCs/>
          <w:noProof/>
          <w:highlight w:val="green"/>
        </w:rPr>
      </w:pPr>
      <w:r w:rsidRPr="00B368BE">
        <w:rPr>
          <w:rFonts w:ascii="Consolas" w:hAnsi="Consolas" w:cs="Consolas"/>
          <w:b/>
          <w:bCs/>
          <w:noProof/>
          <w:highlight w:val="green"/>
        </w:rPr>
        <w:t>Price</w:t>
      </w:r>
      <w:r w:rsidRPr="00B368BE">
        <w:rPr>
          <w:b/>
          <w:bCs/>
          <w:noProof/>
          <w:highlight w:val="green"/>
        </w:rPr>
        <w:t xml:space="preserve"> </w:t>
      </w:r>
      <w:r w:rsidRPr="00B368BE">
        <w:rPr>
          <w:noProof/>
          <w:highlight w:val="green"/>
        </w:rPr>
        <w:t xml:space="preserve">– </w:t>
      </w:r>
      <w:r w:rsidRPr="00B368BE">
        <w:rPr>
          <w:rFonts w:ascii="Consolas" w:hAnsi="Consolas" w:cs="Consolas"/>
          <w:b/>
          <w:bCs/>
          <w:noProof/>
          <w:highlight w:val="green"/>
        </w:rPr>
        <w:t>decimal</w:t>
      </w:r>
      <w:r w:rsidRPr="00B368BE">
        <w:rPr>
          <w:b/>
          <w:bCs/>
          <w:noProof/>
          <w:highlight w:val="green"/>
        </w:rPr>
        <w:t xml:space="preserve"> </w:t>
      </w:r>
      <w:r w:rsidRPr="00B368BE">
        <w:rPr>
          <w:noProof/>
          <w:highlight w:val="green"/>
        </w:rPr>
        <w:t xml:space="preserve">(if the price is </w:t>
      </w:r>
      <w:r w:rsidRPr="00B368BE">
        <w:rPr>
          <w:b/>
          <w:bCs/>
          <w:noProof/>
          <w:highlight w:val="green"/>
        </w:rPr>
        <w:t>less than</w:t>
      </w:r>
      <w:r w:rsidRPr="00B368BE">
        <w:rPr>
          <w:noProof/>
          <w:highlight w:val="green"/>
        </w:rPr>
        <w:t xml:space="preserve"> or </w:t>
      </w:r>
      <w:r w:rsidRPr="00B368BE">
        <w:rPr>
          <w:b/>
          <w:bCs/>
          <w:noProof/>
          <w:highlight w:val="green"/>
        </w:rPr>
        <w:t>equal</w:t>
      </w:r>
      <w:r w:rsidRPr="00B368BE">
        <w:rPr>
          <w:noProof/>
          <w:highlight w:val="green"/>
        </w:rPr>
        <w:t xml:space="preserve"> to </w:t>
      </w:r>
      <w:r w:rsidRPr="00B368BE">
        <w:rPr>
          <w:b/>
          <w:bCs/>
          <w:noProof/>
          <w:highlight w:val="green"/>
        </w:rPr>
        <w:t>0</w:t>
      </w:r>
      <w:r w:rsidRPr="00B368BE">
        <w:rPr>
          <w:noProof/>
          <w:highlight w:val="green"/>
        </w:rPr>
        <w:t>, throw an</w:t>
      </w:r>
      <w:r w:rsidRPr="00B368BE">
        <w:rPr>
          <w:b/>
          <w:bCs/>
          <w:noProof/>
          <w:highlight w:val="green"/>
        </w:rPr>
        <w:t xml:space="preserve"> </w:t>
      </w:r>
      <w:r w:rsidRPr="008E0114">
        <w:rPr>
          <w:b/>
          <w:bCs/>
          <w:noProof/>
          <w:highlight w:val="yellow"/>
        </w:rPr>
        <w:t xml:space="preserve">ArgumentException </w:t>
      </w:r>
      <w:r w:rsidRPr="00B368BE">
        <w:rPr>
          <w:noProof/>
          <w:highlight w:val="green"/>
        </w:rPr>
        <w:t>with message</w:t>
      </w:r>
      <w:r w:rsidRPr="00B368BE">
        <w:rPr>
          <w:b/>
          <w:bCs/>
          <w:noProof/>
          <w:highlight w:val="green"/>
        </w:rPr>
        <w:t xml:space="preserve"> "</w:t>
      </w:r>
      <w:r w:rsidRPr="00B368BE">
        <w:rPr>
          <w:rStyle w:val="CodeChar"/>
          <w:highlight w:val="green"/>
        </w:rPr>
        <w:t>Price cannot be less or equal to zero</w:t>
      </w:r>
      <w:r w:rsidRPr="00B368BE">
        <w:rPr>
          <w:b/>
          <w:bCs/>
          <w:noProof/>
          <w:highlight w:val="green"/>
        </w:rPr>
        <w:t>"</w:t>
      </w:r>
      <w:r w:rsidRPr="00B368BE">
        <w:rPr>
          <w:noProof/>
          <w:highlight w:val="green"/>
        </w:rPr>
        <w:t>)</w:t>
      </w:r>
    </w:p>
    <w:p w:rsidR="00B06BD4" w:rsidRPr="00B368BE" w:rsidRDefault="00B06BD4" w:rsidP="00397B95">
      <w:pPr>
        <w:pStyle w:val="ListParagraph"/>
        <w:numPr>
          <w:ilvl w:val="0"/>
          <w:numId w:val="3"/>
        </w:numPr>
        <w:spacing w:before="0" w:after="0"/>
        <w:rPr>
          <w:b/>
          <w:bCs/>
          <w:noProof/>
          <w:highlight w:val="green"/>
        </w:rPr>
      </w:pPr>
      <w:r w:rsidRPr="00B368BE">
        <w:rPr>
          <w:rFonts w:ascii="Consolas" w:hAnsi="Consolas" w:cs="Consolas"/>
          <w:b/>
          <w:bCs/>
          <w:noProof/>
          <w:highlight w:val="green"/>
        </w:rPr>
        <w:t>Brand</w:t>
      </w:r>
      <w:r w:rsidRPr="00B368BE">
        <w:rPr>
          <w:b/>
          <w:bCs/>
          <w:noProof/>
          <w:highlight w:val="green"/>
        </w:rPr>
        <w:t xml:space="preserve"> -  </w:t>
      </w:r>
      <w:r w:rsidRPr="00B368BE">
        <w:rPr>
          <w:rFonts w:ascii="Consolas" w:hAnsi="Consolas" w:cs="Consolas"/>
          <w:b/>
          <w:bCs/>
          <w:noProof/>
          <w:highlight w:val="green"/>
        </w:rPr>
        <w:t>string</w:t>
      </w:r>
      <w:r w:rsidRPr="00B368BE">
        <w:rPr>
          <w:b/>
          <w:bCs/>
          <w:noProof/>
          <w:highlight w:val="green"/>
        </w:rPr>
        <w:t xml:space="preserve"> </w:t>
      </w:r>
      <w:r w:rsidRPr="00B368BE">
        <w:rPr>
          <w:noProof/>
          <w:highlight w:val="green"/>
        </w:rPr>
        <w:t xml:space="preserve">(If the brand is </w:t>
      </w:r>
      <w:r w:rsidRPr="00B368BE">
        <w:rPr>
          <w:b/>
          <w:bCs/>
          <w:noProof/>
          <w:highlight w:val="green"/>
        </w:rPr>
        <w:t>null</w:t>
      </w:r>
      <w:r w:rsidRPr="00B368BE">
        <w:rPr>
          <w:noProof/>
          <w:highlight w:val="green"/>
        </w:rPr>
        <w:t xml:space="preserve"> or </w:t>
      </w:r>
      <w:r w:rsidRPr="00B368BE">
        <w:rPr>
          <w:b/>
          <w:bCs/>
          <w:noProof/>
          <w:highlight w:val="green"/>
        </w:rPr>
        <w:t>whitespace</w:t>
      </w:r>
      <w:r w:rsidRPr="00B368BE">
        <w:rPr>
          <w:noProof/>
          <w:highlight w:val="green"/>
        </w:rPr>
        <w:t xml:space="preserve"> thrown</w:t>
      </w:r>
      <w:r w:rsidRPr="00B368BE">
        <w:rPr>
          <w:b/>
          <w:bCs/>
          <w:noProof/>
          <w:highlight w:val="green"/>
        </w:rPr>
        <w:t xml:space="preserve"> </w:t>
      </w:r>
      <w:r w:rsidRPr="008E0114">
        <w:rPr>
          <w:rFonts w:ascii="Consolas" w:hAnsi="Consolas" w:cs="Consolas"/>
          <w:b/>
          <w:bCs/>
          <w:noProof/>
          <w:highlight w:val="yellow"/>
        </w:rPr>
        <w:t>ArgumentException</w:t>
      </w:r>
      <w:r w:rsidRPr="008E0114">
        <w:rPr>
          <w:b/>
          <w:bCs/>
          <w:noProof/>
          <w:highlight w:val="yellow"/>
        </w:rPr>
        <w:t xml:space="preserve"> </w:t>
      </w:r>
      <w:r w:rsidRPr="00B368BE">
        <w:rPr>
          <w:noProof/>
          <w:highlight w:val="green"/>
        </w:rPr>
        <w:t>with message</w:t>
      </w:r>
      <w:r w:rsidRPr="00B368BE">
        <w:rPr>
          <w:b/>
          <w:bCs/>
          <w:noProof/>
          <w:highlight w:val="green"/>
        </w:rPr>
        <w:t xml:space="preserve"> </w:t>
      </w:r>
      <w:r w:rsidRPr="00B368BE">
        <w:rPr>
          <w:rFonts w:ascii="Consolas" w:hAnsi="Consolas" w:cs="Consolas"/>
          <w:b/>
          <w:bCs/>
          <w:noProof/>
          <w:highlight w:val="green"/>
        </w:rPr>
        <w:t>"Brand cannot be null or white space!"</w:t>
      </w:r>
      <w:r w:rsidRPr="00B368BE">
        <w:rPr>
          <w:noProof/>
          <w:highlight w:val="green"/>
        </w:rPr>
        <w:t>)</w:t>
      </w:r>
    </w:p>
    <w:p w:rsidR="00B06BD4" w:rsidRDefault="00B06BD4" w:rsidP="006F0F5C">
      <w:pPr>
        <w:spacing w:before="0" w:after="0"/>
      </w:pPr>
    </w:p>
    <w:p w:rsidR="00B06BD4" w:rsidRPr="006F0F5C" w:rsidRDefault="00B06BD4" w:rsidP="006F0F5C">
      <w:pPr>
        <w:spacing w:before="0" w:after="0"/>
        <w:rPr>
          <w:b/>
          <w:bCs/>
          <w:noProof/>
        </w:rPr>
      </w:pPr>
      <w:r w:rsidRPr="00B368BE">
        <w:rPr>
          <w:highlight w:val="green"/>
        </w:rPr>
        <w:t>Once a drink is initialized, it shouldn't be possible to change its properties' values.</w:t>
      </w:r>
    </w:p>
    <w:p w:rsidR="00B06BD4" w:rsidRPr="00A8259C" w:rsidRDefault="00B06BD4" w:rsidP="00397B95">
      <w:pPr>
        <w:pStyle w:val="Heading4"/>
        <w:tabs>
          <w:tab w:val="center" w:pos="5217"/>
        </w:tabs>
        <w:rPr>
          <w:noProof/>
          <w:highlight w:val="green"/>
          <w:lang w:val="en-GB"/>
        </w:rPr>
      </w:pPr>
      <w:r w:rsidRPr="00A8259C">
        <w:rPr>
          <w:noProof/>
          <w:highlight w:val="green"/>
          <w:lang w:val="en-GB"/>
        </w:rPr>
        <w:t>Behavior</w:t>
      </w:r>
    </w:p>
    <w:p w:rsidR="00B06BD4" w:rsidRPr="00A8259C" w:rsidRDefault="00B06BD4" w:rsidP="00397B95">
      <w:pPr>
        <w:pStyle w:val="Heading5"/>
        <w:rPr>
          <w:rFonts w:ascii="Consolas" w:hAnsi="Consolas" w:cs="Consolas"/>
          <w:noProof/>
          <w:sz w:val="24"/>
          <w:szCs w:val="24"/>
          <w:highlight w:val="green"/>
          <w:lang w:val="en-GB"/>
        </w:rPr>
      </w:pPr>
      <w:r w:rsidRPr="00A8259C">
        <w:rPr>
          <w:rFonts w:ascii="Consolas" w:hAnsi="Consolas" w:cs="Consolas"/>
          <w:noProof/>
          <w:sz w:val="24"/>
          <w:szCs w:val="24"/>
          <w:highlight w:val="green"/>
          <w:lang w:val="en-GB"/>
        </w:rPr>
        <w:t>string ToString()</w:t>
      </w:r>
    </w:p>
    <w:p w:rsidR="00B06BD4" w:rsidRPr="00A8259C" w:rsidRDefault="00B06BD4" w:rsidP="00397B95">
      <w:pPr>
        <w:rPr>
          <w:b/>
          <w:bCs/>
          <w:highlight w:val="green"/>
        </w:rPr>
      </w:pPr>
      <w:r w:rsidRPr="00A8259C">
        <w:rPr>
          <w:highlight w:val="green"/>
        </w:rPr>
        <w:t xml:space="preserve">Returns a </w:t>
      </w:r>
      <w:r w:rsidRPr="00A8259C">
        <w:rPr>
          <w:rStyle w:val="CodeChar"/>
          <w:highlight w:val="green"/>
        </w:rPr>
        <w:t>string</w:t>
      </w:r>
      <w:r w:rsidRPr="00A8259C">
        <w:rPr>
          <w:highlight w:val="green"/>
        </w:rPr>
        <w:t xml:space="preserve"> with information about </w:t>
      </w:r>
      <w:r w:rsidRPr="00A8259C">
        <w:rPr>
          <w:b/>
          <w:bCs/>
          <w:highlight w:val="green"/>
        </w:rPr>
        <w:t>each drink</w:t>
      </w:r>
      <w:r w:rsidRPr="00A8259C">
        <w:rPr>
          <w:highlight w:val="green"/>
        </w:rPr>
        <w:t>. The returned string must be in the following format:</w:t>
      </w:r>
    </w:p>
    <w:p w:rsidR="00B06BD4" w:rsidRPr="00F730E4" w:rsidRDefault="00B06BD4" w:rsidP="00397B95">
      <w:pPr>
        <w:rPr>
          <w:rFonts w:ascii="Consolas" w:hAnsi="Consolas" w:cs="Consolas"/>
          <w:b/>
          <w:bCs/>
        </w:rPr>
      </w:pPr>
      <w:r w:rsidRPr="00A8259C">
        <w:rPr>
          <w:rFonts w:ascii="Consolas" w:hAnsi="Consolas" w:cs="Consolas"/>
          <w:b/>
          <w:bCs/>
          <w:highlight w:val="green"/>
        </w:rPr>
        <w:t>"{current drink name} {current brand name} - {current portion}ml - {current price - formatted to the second digit}lv"</w:t>
      </w:r>
    </w:p>
    <w:p w:rsidR="00B06BD4" w:rsidRPr="00A8259C" w:rsidRDefault="00B06BD4" w:rsidP="00397B95">
      <w:pPr>
        <w:pStyle w:val="Heading4"/>
        <w:rPr>
          <w:highlight w:val="green"/>
        </w:rPr>
      </w:pPr>
      <w:r w:rsidRPr="00A8259C">
        <w:rPr>
          <w:highlight w:val="green"/>
        </w:rPr>
        <w:t>Constructor</w:t>
      </w:r>
    </w:p>
    <w:p w:rsidR="00B06BD4" w:rsidRPr="00A8259C" w:rsidRDefault="00B06BD4" w:rsidP="00397B95">
      <w:pPr>
        <w:rPr>
          <w:highlight w:val="green"/>
        </w:rPr>
      </w:pPr>
      <w:r w:rsidRPr="00A8259C">
        <w:rPr>
          <w:highlight w:val="green"/>
        </w:rPr>
        <w:t xml:space="preserve">A </w:t>
      </w:r>
      <w:r w:rsidRPr="00A8259C">
        <w:rPr>
          <w:rFonts w:ascii="Consolas" w:hAnsi="Consolas" w:cs="Consolas"/>
          <w:b/>
          <w:bCs/>
          <w:highlight w:val="green"/>
        </w:rPr>
        <w:t>drink</w:t>
      </w:r>
      <w:r w:rsidRPr="00A8259C">
        <w:rPr>
          <w:b/>
          <w:bCs/>
          <w:highlight w:val="green"/>
        </w:rPr>
        <w:t xml:space="preserve"> </w:t>
      </w:r>
      <w:r w:rsidRPr="00A8259C">
        <w:rPr>
          <w:highlight w:val="green"/>
        </w:rPr>
        <w:t>should take the following values upon initialization:</w:t>
      </w:r>
    </w:p>
    <w:p w:rsidR="00B06BD4" w:rsidRDefault="00B06BD4" w:rsidP="00397B95">
      <w:pPr>
        <w:rPr>
          <w:rFonts w:ascii="Consolas" w:hAnsi="Consolas" w:cs="Consolas"/>
          <w:color w:val="000000"/>
          <w:sz w:val="19"/>
          <w:szCs w:val="19"/>
        </w:rPr>
      </w:pPr>
      <w:r w:rsidRPr="00A8259C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string</w:t>
      </w:r>
      <w:r w:rsidRPr="00A8259C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name, </w:t>
      </w:r>
      <w:r w:rsidRPr="00A8259C">
        <w:rPr>
          <w:rFonts w:ascii="Consolas" w:hAnsi="Consolas" w:cs="Consolas"/>
          <w:noProof/>
          <w:color w:val="0000FF"/>
          <w:sz w:val="19"/>
          <w:szCs w:val="19"/>
          <w:highlight w:val="green"/>
        </w:rPr>
        <w:t>int</w:t>
      </w:r>
      <w:r w:rsidRPr="00A8259C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portion, </w:t>
      </w:r>
      <w:r w:rsidRPr="00A8259C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decimal</w:t>
      </w:r>
      <w:r w:rsidRPr="00A8259C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price, </w:t>
      </w:r>
      <w:r w:rsidRPr="00A8259C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string</w:t>
      </w:r>
      <w:r w:rsidRPr="00A8259C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brand</w:t>
      </w:r>
    </w:p>
    <w:p w:rsidR="00B06BD4" w:rsidRDefault="00B06BD4" w:rsidP="00397B95">
      <w:pPr>
        <w:pStyle w:val="Heading4"/>
      </w:pPr>
      <w:r>
        <w:t>Child Classes</w:t>
      </w:r>
    </w:p>
    <w:p w:rsidR="00B06BD4" w:rsidRPr="00A8259C" w:rsidRDefault="00B06BD4" w:rsidP="00397B95">
      <w:pPr>
        <w:rPr>
          <w:highlight w:val="green"/>
        </w:rPr>
      </w:pPr>
      <w:r w:rsidRPr="00A8259C">
        <w:rPr>
          <w:highlight w:val="green"/>
        </w:rPr>
        <w:t xml:space="preserve">There are several concrete types of </w:t>
      </w:r>
      <w:r w:rsidRPr="00A8259C">
        <w:rPr>
          <w:b/>
          <w:bCs/>
          <w:highlight w:val="green"/>
        </w:rPr>
        <w:t>drink</w:t>
      </w:r>
      <w:r w:rsidRPr="00A8259C">
        <w:rPr>
          <w:highlight w:val="green"/>
        </w:rPr>
        <w:t xml:space="preserve">, which have </w:t>
      </w:r>
      <w:r w:rsidRPr="00A8259C">
        <w:rPr>
          <w:b/>
          <w:bCs/>
          <w:highlight w:val="green"/>
        </w:rPr>
        <w:t>different prices</w:t>
      </w:r>
      <w:r w:rsidRPr="00A8259C">
        <w:rPr>
          <w:highlight w:val="green"/>
        </w:rPr>
        <w:t>:</w:t>
      </w:r>
    </w:p>
    <w:p w:rsidR="00B06BD4" w:rsidRPr="00A8259C" w:rsidRDefault="00B06BD4" w:rsidP="00F04DE9">
      <w:pPr>
        <w:pStyle w:val="ListParagraph"/>
        <w:numPr>
          <w:ilvl w:val="0"/>
          <w:numId w:val="3"/>
        </w:numPr>
        <w:rPr>
          <w:highlight w:val="green"/>
        </w:rPr>
      </w:pPr>
      <w:r w:rsidRPr="00A8259C">
        <w:rPr>
          <w:rStyle w:val="CodeChar"/>
          <w:highlight w:val="green"/>
        </w:rPr>
        <w:t>Tea</w:t>
      </w:r>
      <w:r w:rsidRPr="00A8259C">
        <w:rPr>
          <w:highlight w:val="green"/>
        </w:rPr>
        <w:t xml:space="preserve"> – with constant value for </w:t>
      </w:r>
      <w:r w:rsidRPr="00A8259C">
        <w:rPr>
          <w:rStyle w:val="CodeChar"/>
          <w:highlight w:val="green"/>
        </w:rPr>
        <w:t>TeaPrice - 2.50</w:t>
      </w:r>
    </w:p>
    <w:p w:rsidR="00B06BD4" w:rsidRPr="00A8259C" w:rsidRDefault="00B06BD4" w:rsidP="00397B95">
      <w:pPr>
        <w:pStyle w:val="ListParagraph"/>
        <w:numPr>
          <w:ilvl w:val="0"/>
          <w:numId w:val="3"/>
        </w:numPr>
        <w:rPr>
          <w:highlight w:val="green"/>
        </w:rPr>
      </w:pPr>
      <w:r w:rsidRPr="00A8259C">
        <w:rPr>
          <w:rStyle w:val="CodeChar"/>
          <w:highlight w:val="green"/>
        </w:rPr>
        <w:t>Water</w:t>
      </w:r>
      <w:r w:rsidRPr="00A8259C">
        <w:rPr>
          <w:highlight w:val="green"/>
        </w:rPr>
        <w:t xml:space="preserve"> – with constant value for </w:t>
      </w:r>
      <w:r w:rsidRPr="00A8259C">
        <w:rPr>
          <w:rStyle w:val="CodeChar"/>
          <w:highlight w:val="green"/>
        </w:rPr>
        <w:t>WaterPrice - 1.50</w:t>
      </w:r>
    </w:p>
    <w:p w:rsidR="00B06BD4" w:rsidRDefault="00B06BD4" w:rsidP="00397B95">
      <w:pPr>
        <w:pStyle w:val="Heading3"/>
      </w:pPr>
      <w:r>
        <w:t>Table</w:t>
      </w:r>
    </w:p>
    <w:p w:rsidR="00B06BD4" w:rsidRDefault="00B06BD4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:rsidR="00B06BD4" w:rsidRDefault="00B06BD4" w:rsidP="00397B95">
      <w:pPr>
        <w:pStyle w:val="Heading4"/>
        <w:rPr>
          <w:rFonts w:cs="Arial"/>
          <w:lang w:val="bg-BG"/>
        </w:rPr>
      </w:pPr>
      <w:r>
        <w:t>Data</w:t>
      </w:r>
    </w:p>
    <w:p w:rsidR="00B06BD4" w:rsidRPr="00412F4A" w:rsidRDefault="00B06BD4" w:rsidP="00397B95">
      <w:pPr>
        <w:pStyle w:val="ListParagraph"/>
        <w:numPr>
          <w:ilvl w:val="0"/>
          <w:numId w:val="3"/>
        </w:numPr>
        <w:spacing w:before="0" w:after="0"/>
        <w:rPr>
          <w:rStyle w:val="CodeChar"/>
          <w:highlight w:val="green"/>
        </w:rPr>
      </w:pPr>
      <w:r w:rsidRPr="00412F4A">
        <w:rPr>
          <w:rStyle w:val="CodeChar"/>
          <w:highlight w:val="green"/>
        </w:rPr>
        <w:t xml:space="preserve">FoodOrders </w:t>
      </w:r>
      <w:r w:rsidRPr="00412F4A">
        <w:rPr>
          <w:rStyle w:val="CodeChar"/>
          <w:b w:val="0"/>
          <w:bCs w:val="0"/>
          <w:highlight w:val="green"/>
        </w:rPr>
        <w:t xml:space="preserve">– </w:t>
      </w:r>
      <w:r w:rsidRPr="00412F4A">
        <w:rPr>
          <w:rStyle w:val="CodeChar"/>
          <w:highlight w:val="green"/>
        </w:rPr>
        <w:t>collection of foods</w:t>
      </w:r>
      <w:r w:rsidRPr="00412F4A">
        <w:rPr>
          <w:rStyle w:val="CodeChar"/>
          <w:b w:val="0"/>
          <w:bCs w:val="0"/>
          <w:highlight w:val="green"/>
        </w:rPr>
        <w:t xml:space="preserve"> accessible only by the </w:t>
      </w:r>
      <w:r w:rsidRPr="00412F4A">
        <w:rPr>
          <w:rStyle w:val="CodeChar"/>
          <w:highlight w:val="green"/>
        </w:rPr>
        <w:t>base class</w:t>
      </w:r>
      <w:r w:rsidRPr="00412F4A">
        <w:rPr>
          <w:rStyle w:val="CodeChar"/>
          <w:b w:val="0"/>
          <w:bCs w:val="0"/>
          <w:highlight w:val="green"/>
        </w:rPr>
        <w:t>.</w:t>
      </w:r>
    </w:p>
    <w:p w:rsidR="00B06BD4" w:rsidRPr="00412F4A" w:rsidRDefault="00B06BD4" w:rsidP="00397B95">
      <w:pPr>
        <w:pStyle w:val="ListParagraph"/>
        <w:numPr>
          <w:ilvl w:val="0"/>
          <w:numId w:val="3"/>
        </w:numPr>
        <w:spacing w:before="0" w:after="0"/>
        <w:rPr>
          <w:rStyle w:val="CodeChar"/>
          <w:highlight w:val="green"/>
        </w:rPr>
      </w:pPr>
      <w:r w:rsidRPr="00412F4A">
        <w:rPr>
          <w:rStyle w:val="CodeChar"/>
          <w:highlight w:val="green"/>
        </w:rPr>
        <w:t xml:space="preserve">DrinkOrders </w:t>
      </w:r>
      <w:r w:rsidRPr="00412F4A">
        <w:rPr>
          <w:rStyle w:val="CodeChar"/>
          <w:b w:val="0"/>
          <w:bCs w:val="0"/>
          <w:highlight w:val="green"/>
        </w:rPr>
        <w:t xml:space="preserve">– </w:t>
      </w:r>
      <w:r w:rsidRPr="00412F4A">
        <w:rPr>
          <w:rStyle w:val="CodeChar"/>
          <w:highlight w:val="green"/>
        </w:rPr>
        <w:t>collection of drinks</w:t>
      </w:r>
      <w:r w:rsidRPr="00412F4A">
        <w:rPr>
          <w:rStyle w:val="CodeChar"/>
          <w:b w:val="0"/>
          <w:bCs w:val="0"/>
          <w:highlight w:val="green"/>
        </w:rPr>
        <w:t xml:space="preserve"> accessible only by the </w:t>
      </w:r>
      <w:r w:rsidRPr="00412F4A">
        <w:rPr>
          <w:rStyle w:val="CodeChar"/>
          <w:highlight w:val="green"/>
        </w:rPr>
        <w:t>base class</w:t>
      </w:r>
      <w:r w:rsidRPr="00412F4A">
        <w:rPr>
          <w:rStyle w:val="CodeChar"/>
          <w:b w:val="0"/>
          <w:bCs w:val="0"/>
          <w:highlight w:val="green"/>
        </w:rPr>
        <w:t>.</w:t>
      </w:r>
      <w:r w:rsidRPr="00412F4A">
        <w:rPr>
          <w:rStyle w:val="CodeChar"/>
          <w:highlight w:val="green"/>
        </w:rPr>
        <w:t xml:space="preserve"> </w:t>
      </w:r>
    </w:p>
    <w:p w:rsidR="00B06BD4" w:rsidRPr="00412F4A" w:rsidRDefault="00B06BD4" w:rsidP="00397B95">
      <w:pPr>
        <w:pStyle w:val="ListParagraph"/>
        <w:numPr>
          <w:ilvl w:val="0"/>
          <w:numId w:val="3"/>
        </w:numPr>
        <w:spacing w:before="0" w:after="0"/>
        <w:rPr>
          <w:rStyle w:val="CodeChar"/>
          <w:highlight w:val="green"/>
        </w:rPr>
      </w:pPr>
      <w:r w:rsidRPr="00412F4A">
        <w:rPr>
          <w:rStyle w:val="CodeChar"/>
          <w:highlight w:val="green"/>
        </w:rPr>
        <w:t>TableNumber</w:t>
      </w:r>
      <w:r w:rsidRPr="00412F4A">
        <w:rPr>
          <w:highlight w:val="green"/>
        </w:rPr>
        <w:t xml:space="preserve"> – </w:t>
      </w:r>
      <w:r w:rsidRPr="00412F4A">
        <w:rPr>
          <w:rFonts w:ascii="Consolas" w:hAnsi="Consolas" w:cs="Consolas"/>
          <w:b/>
          <w:bCs/>
          <w:highlight w:val="green"/>
        </w:rPr>
        <w:t>int</w:t>
      </w:r>
      <w:r w:rsidRPr="00412F4A">
        <w:rPr>
          <w:b/>
          <w:bCs/>
          <w:highlight w:val="green"/>
        </w:rPr>
        <w:t xml:space="preserve"> </w:t>
      </w:r>
      <w:r w:rsidRPr="00412F4A">
        <w:rPr>
          <w:highlight w:val="green"/>
        </w:rPr>
        <w:t>the table number</w:t>
      </w:r>
      <w:r w:rsidRPr="00412F4A">
        <w:rPr>
          <w:b/>
          <w:bCs/>
          <w:highlight w:val="green"/>
        </w:rPr>
        <w:t xml:space="preserve"> </w:t>
      </w:r>
    </w:p>
    <w:p w:rsidR="00B06BD4" w:rsidRPr="00412F4A" w:rsidRDefault="00B06BD4" w:rsidP="00397B95">
      <w:pPr>
        <w:pStyle w:val="ListParagraph"/>
        <w:numPr>
          <w:ilvl w:val="0"/>
          <w:numId w:val="3"/>
        </w:numPr>
        <w:spacing w:before="0" w:after="0"/>
        <w:rPr>
          <w:rFonts w:ascii="Consolas" w:hAnsi="Consolas" w:cs="Consolas"/>
          <w:b/>
          <w:bCs/>
          <w:highlight w:val="green"/>
        </w:rPr>
      </w:pPr>
      <w:r w:rsidRPr="00412F4A">
        <w:rPr>
          <w:rStyle w:val="CodeChar"/>
          <w:highlight w:val="green"/>
        </w:rPr>
        <w:t>Capacity</w:t>
      </w:r>
      <w:r w:rsidRPr="00412F4A">
        <w:rPr>
          <w:highlight w:val="green"/>
        </w:rPr>
        <w:t xml:space="preserve"> – </w:t>
      </w:r>
      <w:r w:rsidRPr="00412F4A">
        <w:rPr>
          <w:rFonts w:ascii="Consolas" w:hAnsi="Consolas" w:cs="Consolas"/>
          <w:b/>
          <w:bCs/>
          <w:highlight w:val="green"/>
        </w:rPr>
        <w:t>int</w:t>
      </w:r>
      <w:r w:rsidRPr="00412F4A">
        <w:rPr>
          <w:b/>
          <w:bCs/>
          <w:highlight w:val="green"/>
        </w:rPr>
        <w:t xml:space="preserve"> </w:t>
      </w:r>
      <w:r w:rsidRPr="00412F4A">
        <w:rPr>
          <w:highlight w:val="green"/>
        </w:rPr>
        <w:t>the table capacity</w:t>
      </w:r>
      <w:r w:rsidRPr="00412F4A">
        <w:rPr>
          <w:b/>
          <w:bCs/>
          <w:highlight w:val="green"/>
        </w:rPr>
        <w:t xml:space="preserve"> </w:t>
      </w:r>
      <w:r w:rsidRPr="00412F4A">
        <w:rPr>
          <w:highlight w:val="green"/>
        </w:rPr>
        <w:t xml:space="preserve">(capacity can’t be </w:t>
      </w:r>
      <w:r w:rsidRPr="00412F4A">
        <w:rPr>
          <w:b/>
          <w:bCs/>
          <w:highlight w:val="green"/>
        </w:rPr>
        <w:t>less than zero</w:t>
      </w:r>
      <w:r w:rsidRPr="00412F4A">
        <w:rPr>
          <w:highlight w:val="green"/>
        </w:rPr>
        <w:t xml:space="preserve">. In these cases, </w:t>
      </w:r>
      <w:r w:rsidRPr="00412F4A">
        <w:rPr>
          <w:rStyle w:val="CodeChar"/>
          <w:rFonts w:ascii="Calibri" w:hAnsi="Calibri" w:cs="Calibri"/>
          <w:b w:val="0"/>
          <w:bCs w:val="0"/>
          <w:highlight w:val="green"/>
        </w:rPr>
        <w:t xml:space="preserve">throw an </w:t>
      </w:r>
      <w:r w:rsidRPr="008E0114">
        <w:rPr>
          <w:rStyle w:val="CodeChar"/>
          <w:highlight w:val="yellow"/>
        </w:rPr>
        <w:t>ArgumentException</w:t>
      </w:r>
      <w:r w:rsidRPr="008E0114">
        <w:rPr>
          <w:rStyle w:val="CodeChar"/>
          <w:rFonts w:ascii="Calibri" w:hAnsi="Calibri" w:cs="Calibri"/>
          <w:b w:val="0"/>
          <w:bCs w:val="0"/>
          <w:highlight w:val="yellow"/>
        </w:rPr>
        <w:t xml:space="preserve"> </w:t>
      </w:r>
      <w:r w:rsidRPr="00412F4A">
        <w:rPr>
          <w:highlight w:val="green"/>
        </w:rPr>
        <w:t>with</w:t>
      </w:r>
      <w:r w:rsidRPr="00412F4A">
        <w:rPr>
          <w:b/>
          <w:bCs/>
          <w:highlight w:val="green"/>
        </w:rPr>
        <w:t xml:space="preserve"> </w:t>
      </w:r>
      <w:r w:rsidRPr="00412F4A">
        <w:rPr>
          <w:highlight w:val="green"/>
        </w:rPr>
        <w:t>message</w:t>
      </w:r>
      <w:r w:rsidRPr="00412F4A">
        <w:rPr>
          <w:rStyle w:val="CodeChar"/>
          <w:b w:val="0"/>
          <w:bCs w:val="0"/>
          <w:highlight w:val="green"/>
        </w:rPr>
        <w:t xml:space="preserve"> </w:t>
      </w:r>
      <w:r w:rsidRPr="00412F4A">
        <w:rPr>
          <w:rStyle w:val="CodeChar"/>
          <w:highlight w:val="green"/>
        </w:rPr>
        <w:t>"Capacity has to be greater than 0"</w:t>
      </w:r>
      <w:r w:rsidRPr="00412F4A">
        <w:rPr>
          <w:rStyle w:val="CodeChar"/>
          <w:rFonts w:ascii="Calibri" w:hAnsi="Calibri" w:cs="Calibri"/>
          <w:b w:val="0"/>
          <w:bCs w:val="0"/>
          <w:highlight w:val="green"/>
        </w:rPr>
        <w:t>)</w:t>
      </w:r>
    </w:p>
    <w:p w:rsidR="00B06BD4" w:rsidRPr="00412F4A" w:rsidRDefault="00B06BD4" w:rsidP="00397B95">
      <w:pPr>
        <w:pStyle w:val="ListParagraph"/>
        <w:numPr>
          <w:ilvl w:val="0"/>
          <w:numId w:val="3"/>
        </w:numPr>
        <w:spacing w:before="0" w:after="0"/>
        <w:rPr>
          <w:highlight w:val="green"/>
        </w:rPr>
      </w:pPr>
      <w:r w:rsidRPr="00412F4A">
        <w:rPr>
          <w:rStyle w:val="CodeChar"/>
          <w:highlight w:val="green"/>
        </w:rPr>
        <w:t>NumberOfPeople</w:t>
      </w:r>
      <w:r w:rsidRPr="00412F4A">
        <w:rPr>
          <w:highlight w:val="green"/>
        </w:rPr>
        <w:t xml:space="preserve"> – </w:t>
      </w:r>
      <w:r w:rsidRPr="00412F4A">
        <w:rPr>
          <w:rStyle w:val="CodeChar"/>
          <w:highlight w:val="green"/>
        </w:rPr>
        <w:t xml:space="preserve">int </w:t>
      </w:r>
      <w:r w:rsidRPr="00412F4A">
        <w:rPr>
          <w:highlight w:val="green"/>
        </w:rPr>
        <w:t xml:space="preserve">the count of people who want a table (number of people cannot be </w:t>
      </w:r>
      <w:r w:rsidRPr="00412F4A">
        <w:rPr>
          <w:b/>
          <w:bCs/>
          <w:highlight w:val="green"/>
        </w:rPr>
        <w:t>less</w:t>
      </w:r>
      <w:r w:rsidRPr="00412F4A">
        <w:rPr>
          <w:highlight w:val="green"/>
        </w:rPr>
        <w:t xml:space="preserve"> or </w:t>
      </w:r>
      <w:r w:rsidRPr="00412F4A">
        <w:rPr>
          <w:b/>
          <w:bCs/>
          <w:highlight w:val="green"/>
        </w:rPr>
        <w:t>equal</w:t>
      </w:r>
      <w:r w:rsidRPr="00412F4A">
        <w:rPr>
          <w:highlight w:val="green"/>
        </w:rPr>
        <w:t xml:space="preserve"> </w:t>
      </w:r>
      <w:r w:rsidRPr="00412F4A">
        <w:rPr>
          <w:b/>
          <w:bCs/>
          <w:highlight w:val="green"/>
        </w:rPr>
        <w:t>to 0</w:t>
      </w:r>
      <w:r w:rsidRPr="00412F4A">
        <w:rPr>
          <w:highlight w:val="green"/>
        </w:rPr>
        <w:t xml:space="preserve">. In these cases, </w:t>
      </w:r>
      <w:r w:rsidRPr="00412F4A">
        <w:rPr>
          <w:rStyle w:val="CodeChar"/>
          <w:highlight w:val="green"/>
        </w:rPr>
        <w:t xml:space="preserve">throw an </w:t>
      </w:r>
      <w:r w:rsidRPr="008E0114">
        <w:rPr>
          <w:rStyle w:val="CodeChar"/>
          <w:highlight w:val="yellow"/>
        </w:rPr>
        <w:t xml:space="preserve">ArgumentException </w:t>
      </w:r>
      <w:r w:rsidRPr="00412F4A">
        <w:rPr>
          <w:b/>
          <w:bCs/>
          <w:highlight w:val="green"/>
        </w:rPr>
        <w:t>with message</w:t>
      </w:r>
      <w:r w:rsidRPr="00412F4A">
        <w:rPr>
          <w:rStyle w:val="CodeChar"/>
          <w:highlight w:val="green"/>
        </w:rPr>
        <w:t xml:space="preserve"> "Cannot place zero or less people!")</w:t>
      </w:r>
    </w:p>
    <w:p w:rsidR="00B06BD4" w:rsidRPr="00412F4A" w:rsidRDefault="00B06BD4" w:rsidP="00397B95">
      <w:pPr>
        <w:pStyle w:val="ListParagraph"/>
        <w:numPr>
          <w:ilvl w:val="0"/>
          <w:numId w:val="3"/>
        </w:numPr>
        <w:spacing w:before="0" w:after="0"/>
        <w:rPr>
          <w:highlight w:val="green"/>
        </w:rPr>
      </w:pPr>
      <w:r w:rsidRPr="00412F4A">
        <w:rPr>
          <w:rStyle w:val="CodeChar"/>
          <w:highlight w:val="green"/>
        </w:rPr>
        <w:t xml:space="preserve">PricePerPerson – decimal </w:t>
      </w:r>
      <w:r w:rsidRPr="00412F4A">
        <w:rPr>
          <w:highlight w:val="green"/>
        </w:rPr>
        <w:t>the price per person for the table</w:t>
      </w:r>
    </w:p>
    <w:p w:rsidR="00B06BD4" w:rsidRPr="00412F4A" w:rsidRDefault="00B06BD4" w:rsidP="00397B95">
      <w:pPr>
        <w:pStyle w:val="ListParagraph"/>
        <w:numPr>
          <w:ilvl w:val="0"/>
          <w:numId w:val="3"/>
        </w:numPr>
        <w:spacing w:before="0" w:after="0"/>
        <w:rPr>
          <w:rFonts w:ascii="Consolas" w:hAnsi="Consolas" w:cs="Consolas"/>
          <w:b/>
          <w:bCs/>
          <w:highlight w:val="green"/>
        </w:rPr>
      </w:pPr>
      <w:r w:rsidRPr="00412F4A">
        <w:rPr>
          <w:rStyle w:val="CodeChar"/>
          <w:highlight w:val="green"/>
        </w:rPr>
        <w:t xml:space="preserve">IsReserved – bool </w:t>
      </w:r>
      <w:r w:rsidRPr="00412F4A">
        <w:rPr>
          <w:highlight w:val="green"/>
        </w:rPr>
        <w:t>returns true if the table is reserved</w:t>
      </w:r>
    </w:p>
    <w:p w:rsidR="00B06BD4" w:rsidRPr="00412F4A" w:rsidRDefault="00B06BD4" w:rsidP="00397B95">
      <w:pPr>
        <w:pStyle w:val="ListParagraph"/>
        <w:numPr>
          <w:ilvl w:val="0"/>
          <w:numId w:val="3"/>
        </w:numPr>
        <w:spacing w:before="0" w:after="0"/>
        <w:rPr>
          <w:rStyle w:val="CodeChar"/>
          <w:highlight w:val="green"/>
        </w:rPr>
      </w:pPr>
      <w:r w:rsidRPr="00412F4A">
        <w:rPr>
          <w:rStyle w:val="CodeChar"/>
          <w:highlight w:val="green"/>
        </w:rPr>
        <w:t xml:space="preserve">Price – </w:t>
      </w:r>
      <w:r w:rsidRPr="00412F4A">
        <w:rPr>
          <w:highlight w:val="green"/>
        </w:rPr>
        <w:t>calculated property, which calculates the price for all people</w:t>
      </w:r>
    </w:p>
    <w:p w:rsidR="00B06BD4" w:rsidRPr="00412F4A" w:rsidRDefault="00B06BD4" w:rsidP="00397B95">
      <w:pPr>
        <w:pStyle w:val="Heading4"/>
        <w:rPr>
          <w:highlight w:val="green"/>
        </w:rPr>
      </w:pPr>
      <w:r w:rsidRPr="00412F4A">
        <w:rPr>
          <w:highlight w:val="green"/>
        </w:rPr>
        <w:t>Constructor</w:t>
      </w:r>
    </w:p>
    <w:p w:rsidR="00B06BD4" w:rsidRPr="00412F4A" w:rsidRDefault="00B06BD4" w:rsidP="00397B95">
      <w:pPr>
        <w:rPr>
          <w:highlight w:val="green"/>
        </w:rPr>
      </w:pPr>
      <w:r w:rsidRPr="00412F4A">
        <w:rPr>
          <w:highlight w:val="green"/>
        </w:rPr>
        <w:t xml:space="preserve">A </w:t>
      </w:r>
      <w:r w:rsidRPr="00412F4A">
        <w:rPr>
          <w:b/>
          <w:bCs/>
          <w:highlight w:val="green"/>
        </w:rPr>
        <w:t xml:space="preserve">table </w:t>
      </w:r>
      <w:r w:rsidRPr="00412F4A">
        <w:rPr>
          <w:highlight w:val="green"/>
        </w:rPr>
        <w:t>should take the following values upon initialization:</w:t>
      </w:r>
    </w:p>
    <w:p w:rsidR="00B06BD4" w:rsidRDefault="00B06BD4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412F4A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int</w:t>
      </w:r>
      <w:r w:rsidRPr="00412F4A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tableNumber, </w:t>
      </w:r>
      <w:r w:rsidRPr="00412F4A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int</w:t>
      </w:r>
      <w:r w:rsidRPr="00412F4A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capacity, </w:t>
      </w:r>
      <w:r w:rsidRPr="00412F4A">
        <w:rPr>
          <w:rFonts w:ascii="Consolas" w:hAnsi="Consolas" w:cs="Consolas"/>
          <w:color w:val="0000FF"/>
          <w:sz w:val="19"/>
          <w:szCs w:val="19"/>
          <w:highlight w:val="green"/>
          <w:lang w:val="bg-BG"/>
        </w:rPr>
        <w:t>decimal</w:t>
      </w:r>
      <w:r w:rsidRPr="00412F4A">
        <w:rPr>
          <w:rFonts w:ascii="Consolas" w:hAnsi="Consolas" w:cs="Consolas"/>
          <w:color w:val="000000"/>
          <w:sz w:val="19"/>
          <w:szCs w:val="19"/>
          <w:highlight w:val="green"/>
          <w:lang w:val="bg-BG"/>
        </w:rPr>
        <w:t xml:space="preserve"> pricePerPerson</w:t>
      </w:r>
    </w:p>
    <w:p w:rsidR="00B06BD4" w:rsidRPr="009B6D9A" w:rsidRDefault="00B06BD4" w:rsidP="00397B95">
      <w:pPr>
        <w:pStyle w:val="Heading4"/>
        <w:rPr>
          <w:highlight w:val="green"/>
        </w:rPr>
      </w:pPr>
      <w:r w:rsidRPr="009B6D9A">
        <w:rPr>
          <w:highlight w:val="green"/>
        </w:rPr>
        <w:t>Child Classes</w:t>
      </w:r>
    </w:p>
    <w:p w:rsidR="00B06BD4" w:rsidRPr="009B6D9A" w:rsidRDefault="00B06BD4" w:rsidP="00397B95">
      <w:pPr>
        <w:rPr>
          <w:highlight w:val="green"/>
        </w:rPr>
      </w:pPr>
      <w:r w:rsidRPr="009B6D9A">
        <w:rPr>
          <w:highlight w:val="green"/>
        </w:rPr>
        <w:t xml:space="preserve">There are several concrete types of </w:t>
      </w:r>
      <w:r w:rsidRPr="009B6D9A">
        <w:rPr>
          <w:b/>
          <w:bCs/>
          <w:highlight w:val="green"/>
        </w:rPr>
        <w:t>tables</w:t>
      </w:r>
      <w:r w:rsidRPr="009B6D9A">
        <w:rPr>
          <w:highlight w:val="green"/>
        </w:rPr>
        <w:t xml:space="preserve">, which have </w:t>
      </w:r>
      <w:r w:rsidRPr="009B6D9A">
        <w:rPr>
          <w:b/>
          <w:bCs/>
          <w:highlight w:val="green"/>
        </w:rPr>
        <w:t>different prices</w:t>
      </w:r>
      <w:r w:rsidRPr="009B6D9A">
        <w:rPr>
          <w:highlight w:val="green"/>
        </w:rPr>
        <w:t>:</w:t>
      </w:r>
    </w:p>
    <w:p w:rsidR="00B06BD4" w:rsidRPr="009B6D9A" w:rsidRDefault="00B06BD4" w:rsidP="00397B95">
      <w:pPr>
        <w:pStyle w:val="ListParagraph"/>
        <w:numPr>
          <w:ilvl w:val="0"/>
          <w:numId w:val="3"/>
        </w:numPr>
        <w:rPr>
          <w:highlight w:val="green"/>
        </w:rPr>
      </w:pPr>
      <w:r w:rsidRPr="009B6D9A">
        <w:rPr>
          <w:rStyle w:val="CodeChar"/>
          <w:highlight w:val="green"/>
        </w:rPr>
        <w:t>InsideTable</w:t>
      </w:r>
      <w:r w:rsidRPr="009B6D9A">
        <w:rPr>
          <w:highlight w:val="green"/>
        </w:rPr>
        <w:t xml:space="preserve"> – with constant value for </w:t>
      </w:r>
      <w:r w:rsidRPr="009B6D9A">
        <w:rPr>
          <w:rStyle w:val="CodeChar"/>
          <w:highlight w:val="green"/>
        </w:rPr>
        <w:t>InitialPricePerPerson - 2.50</w:t>
      </w:r>
    </w:p>
    <w:p w:rsidR="00B06BD4" w:rsidRPr="00E90D88" w:rsidRDefault="00B06BD4" w:rsidP="00397B95">
      <w:pPr>
        <w:pStyle w:val="ListParagraph"/>
        <w:numPr>
          <w:ilvl w:val="0"/>
          <w:numId w:val="3"/>
        </w:numPr>
        <w:rPr>
          <w:rFonts w:ascii="Consolas" w:hAnsi="Consolas" w:cs="Consolas"/>
          <w:b/>
          <w:bCs/>
        </w:rPr>
      </w:pPr>
      <w:r w:rsidRPr="009B6D9A">
        <w:rPr>
          <w:rStyle w:val="CodeChar"/>
          <w:highlight w:val="green"/>
        </w:rPr>
        <w:t>OutsideTable</w:t>
      </w:r>
      <w:r w:rsidRPr="009B6D9A">
        <w:rPr>
          <w:highlight w:val="green"/>
        </w:rPr>
        <w:t xml:space="preserve"> – with constant value for </w:t>
      </w:r>
      <w:r w:rsidRPr="009B6D9A">
        <w:rPr>
          <w:rStyle w:val="CodeChar"/>
          <w:highlight w:val="green"/>
        </w:rPr>
        <w:t>InitialPricePerPerson - 3.50</w:t>
      </w:r>
    </w:p>
    <w:p w:rsidR="00B06BD4" w:rsidRDefault="00B06BD4" w:rsidP="00397B95">
      <w:pPr>
        <w:pStyle w:val="Heading4"/>
        <w:tabs>
          <w:tab w:val="center" w:pos="5217"/>
        </w:tabs>
      </w:pPr>
      <w:r>
        <w:t>Behavior</w:t>
      </w:r>
    </w:p>
    <w:p w:rsidR="00B06BD4" w:rsidRPr="00412F4A" w:rsidRDefault="00B06BD4" w:rsidP="00397B95">
      <w:pPr>
        <w:pStyle w:val="Heading5"/>
        <w:rPr>
          <w:rFonts w:ascii="Consolas" w:hAnsi="Consolas" w:cs="Consolas"/>
          <w:sz w:val="28"/>
          <w:szCs w:val="28"/>
          <w:highlight w:val="green"/>
        </w:rPr>
      </w:pPr>
      <w:bookmarkStart w:id="0" w:name="_Hlk511672971"/>
      <w:r w:rsidRPr="00412F4A">
        <w:rPr>
          <w:rFonts w:ascii="Consolas" w:hAnsi="Consolas" w:cs="Consolas"/>
          <w:sz w:val="24"/>
          <w:szCs w:val="24"/>
          <w:highlight w:val="green"/>
        </w:rPr>
        <w:t>void Reserve(int numberOfPeople)</w:t>
      </w:r>
      <w:bookmarkEnd w:id="0"/>
    </w:p>
    <w:p w:rsidR="00B06BD4" w:rsidRDefault="00B06BD4" w:rsidP="00397B95">
      <w:r w:rsidRPr="00412F4A">
        <w:rPr>
          <w:highlight w:val="green"/>
        </w:rPr>
        <w:t>Reserves the table with the count of people given.</w:t>
      </w:r>
    </w:p>
    <w:p w:rsidR="00B06BD4" w:rsidRPr="00412F4A" w:rsidRDefault="00B06BD4" w:rsidP="00397B95">
      <w:pPr>
        <w:pStyle w:val="Heading5"/>
        <w:rPr>
          <w:rFonts w:ascii="Consolas" w:hAnsi="Consolas" w:cs="Consolas"/>
          <w:sz w:val="24"/>
          <w:szCs w:val="24"/>
          <w:highlight w:val="green"/>
        </w:rPr>
      </w:pPr>
      <w:r w:rsidRPr="00412F4A">
        <w:rPr>
          <w:rFonts w:ascii="Consolas" w:hAnsi="Consolas" w:cs="Consolas"/>
          <w:sz w:val="24"/>
          <w:szCs w:val="24"/>
          <w:highlight w:val="green"/>
        </w:rPr>
        <w:t>void OrderFood(IFood food)</w:t>
      </w:r>
    </w:p>
    <w:p w:rsidR="00B06BD4" w:rsidRDefault="00B06BD4" w:rsidP="00397B95">
      <w:r w:rsidRPr="00412F4A">
        <w:rPr>
          <w:highlight w:val="green"/>
        </w:rPr>
        <w:t>Orders the provided food (think of a way to collect all the food which is ordered).</w:t>
      </w:r>
    </w:p>
    <w:p w:rsidR="00B06BD4" w:rsidRPr="00412F4A" w:rsidRDefault="00B06BD4" w:rsidP="00397B95">
      <w:pPr>
        <w:pStyle w:val="Heading5"/>
        <w:rPr>
          <w:rFonts w:ascii="Consolas" w:hAnsi="Consolas" w:cs="Consolas"/>
          <w:sz w:val="24"/>
          <w:szCs w:val="24"/>
          <w:highlight w:val="green"/>
        </w:rPr>
      </w:pPr>
      <w:r w:rsidRPr="00412F4A">
        <w:rPr>
          <w:rFonts w:ascii="Consolas" w:hAnsi="Consolas" w:cs="Consolas"/>
          <w:sz w:val="24"/>
          <w:szCs w:val="24"/>
          <w:highlight w:val="green"/>
        </w:rPr>
        <w:t>void OrderDrink(IDrink drink)</w:t>
      </w:r>
    </w:p>
    <w:p w:rsidR="00B06BD4" w:rsidRDefault="00B06BD4" w:rsidP="00397B95">
      <w:r w:rsidRPr="00412F4A">
        <w:rPr>
          <w:highlight w:val="green"/>
        </w:rPr>
        <w:t>Orders the provided drink (think of a way to collect all the drinks which are ordered).</w:t>
      </w:r>
    </w:p>
    <w:p w:rsidR="00B06BD4" w:rsidRPr="00E95E0B" w:rsidRDefault="00B06BD4" w:rsidP="00397B95">
      <w:pPr>
        <w:pStyle w:val="Heading5"/>
        <w:rPr>
          <w:rFonts w:ascii="Consolas" w:hAnsi="Consolas" w:cs="Consolas"/>
          <w:sz w:val="24"/>
          <w:szCs w:val="24"/>
          <w:highlight w:val="green"/>
        </w:rPr>
      </w:pPr>
      <w:r w:rsidRPr="00E95E0B">
        <w:rPr>
          <w:rFonts w:ascii="Consolas" w:hAnsi="Consolas" w:cs="Consolas"/>
          <w:sz w:val="24"/>
          <w:szCs w:val="24"/>
          <w:highlight w:val="green"/>
        </w:rPr>
        <w:t>decimal GetBill()</w:t>
      </w:r>
    </w:p>
    <w:p w:rsidR="00B06BD4" w:rsidRDefault="00B06BD4" w:rsidP="00397B95">
      <w:r w:rsidRPr="00E95E0B">
        <w:rPr>
          <w:highlight w:val="green"/>
        </w:rPr>
        <w:t>Returns the bill for all of the ordered drinks and food.</w:t>
      </w:r>
    </w:p>
    <w:p w:rsidR="00B06BD4" w:rsidRPr="004E75FA" w:rsidRDefault="00B06BD4" w:rsidP="00397B95">
      <w:pPr>
        <w:pStyle w:val="Heading5"/>
        <w:rPr>
          <w:rFonts w:ascii="Consolas" w:hAnsi="Consolas" w:cs="Consolas"/>
          <w:sz w:val="24"/>
          <w:szCs w:val="24"/>
          <w:highlight w:val="green"/>
        </w:rPr>
      </w:pPr>
      <w:r w:rsidRPr="004E75FA">
        <w:rPr>
          <w:rFonts w:ascii="Consolas" w:hAnsi="Consolas" w:cs="Consolas"/>
          <w:sz w:val="24"/>
          <w:szCs w:val="24"/>
          <w:highlight w:val="green"/>
        </w:rPr>
        <w:t>void Clear()</w:t>
      </w:r>
    </w:p>
    <w:p w:rsidR="00B06BD4" w:rsidRDefault="00B06BD4" w:rsidP="00397B95">
      <w:r w:rsidRPr="004E75FA">
        <w:rPr>
          <w:highlight w:val="green"/>
        </w:rPr>
        <w:t>Removes all of the ordered drinks and food and finally frees the table and sets the count of people to 0.</w:t>
      </w:r>
    </w:p>
    <w:p w:rsidR="00B06BD4" w:rsidRPr="008E0114" w:rsidRDefault="00B06BD4" w:rsidP="00397B95">
      <w:pPr>
        <w:pStyle w:val="Heading5"/>
        <w:rPr>
          <w:rFonts w:ascii="Consolas" w:hAnsi="Consolas" w:cs="Consolas"/>
          <w:sz w:val="24"/>
          <w:szCs w:val="24"/>
          <w:highlight w:val="green"/>
        </w:rPr>
      </w:pPr>
      <w:r w:rsidRPr="008E0114">
        <w:rPr>
          <w:rFonts w:ascii="Consolas" w:hAnsi="Consolas" w:cs="Consolas"/>
          <w:sz w:val="24"/>
          <w:szCs w:val="24"/>
          <w:highlight w:val="green"/>
        </w:rPr>
        <w:t>string GetFreeTableInfo()</w:t>
      </w:r>
    </w:p>
    <w:p w:rsidR="00B06BD4" w:rsidRPr="008E0114" w:rsidRDefault="00B06BD4" w:rsidP="00397B95">
      <w:pPr>
        <w:rPr>
          <w:highlight w:val="green"/>
        </w:rPr>
      </w:pPr>
      <w:r w:rsidRPr="008E0114">
        <w:rPr>
          <w:highlight w:val="green"/>
        </w:rPr>
        <w:t>Return a string with the following format:</w:t>
      </w:r>
    </w:p>
    <w:p w:rsidR="00B06BD4" w:rsidRPr="008E0114" w:rsidRDefault="00B06BD4" w:rsidP="00397B95">
      <w:pPr>
        <w:pStyle w:val="Code"/>
        <w:rPr>
          <w:highlight w:val="green"/>
        </w:rPr>
      </w:pPr>
      <w:r w:rsidRPr="008E0114">
        <w:rPr>
          <w:highlight w:val="green"/>
        </w:rPr>
        <w:t>"Table: {table number}"</w:t>
      </w:r>
    </w:p>
    <w:p w:rsidR="00B06BD4" w:rsidRPr="008E0114" w:rsidRDefault="00B06BD4" w:rsidP="00397B95">
      <w:pPr>
        <w:pStyle w:val="Code"/>
        <w:rPr>
          <w:highlight w:val="green"/>
        </w:rPr>
      </w:pPr>
      <w:r w:rsidRPr="008E0114">
        <w:rPr>
          <w:highlight w:val="green"/>
        </w:rPr>
        <w:t>"Type: {table type}"</w:t>
      </w:r>
    </w:p>
    <w:p w:rsidR="00B06BD4" w:rsidRPr="008E0114" w:rsidRDefault="00B06BD4" w:rsidP="00397B95">
      <w:pPr>
        <w:pStyle w:val="Code"/>
        <w:rPr>
          <w:highlight w:val="green"/>
        </w:rPr>
      </w:pPr>
      <w:r w:rsidRPr="008E0114">
        <w:rPr>
          <w:highlight w:val="green"/>
        </w:rPr>
        <w:t>"Capacity: {table capacity}"</w:t>
      </w:r>
    </w:p>
    <w:p w:rsidR="00B06BD4" w:rsidRDefault="00B06BD4" w:rsidP="00397B95">
      <w:pPr>
        <w:pStyle w:val="Code"/>
      </w:pPr>
      <w:r w:rsidRPr="008E0114">
        <w:rPr>
          <w:highlight w:val="green"/>
        </w:rPr>
        <w:t>"Price per Person: {price per person for the current table}"</w:t>
      </w:r>
    </w:p>
    <w:p w:rsidR="00B06BD4" w:rsidRDefault="00B06BD4" w:rsidP="00636D20">
      <w:pPr>
        <w:pStyle w:val="Heading2"/>
        <w:numPr>
          <w:ilvl w:val="0"/>
          <w:numId w:val="0"/>
        </w:numPr>
      </w:pPr>
      <w:r>
        <w:t>Task 2: Business Logic (150 points)</w:t>
      </w:r>
    </w:p>
    <w:p w:rsidR="00B06BD4" w:rsidRDefault="00B06BD4" w:rsidP="00B739A4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:rsidR="00B06BD4" w:rsidRDefault="00B06BD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:rsidR="00B06BD4" w:rsidRDefault="00B06BD4" w:rsidP="00B739A4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noProof/>
        </w:rPr>
        <w:t xml:space="preserve"> class SHOULD NOT handle exceptions! The tests are designed to expect exceptions, not messages!</w:t>
      </w:r>
    </w:p>
    <w:p w:rsidR="00B06BD4" w:rsidRDefault="00B06BD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 w:cs="Consolas"/>
          <w:b/>
          <w:bCs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</w:t>
      </w:r>
      <w:r w:rsidRPr="009B6D9A">
        <w:rPr>
          <w:noProof/>
          <w:highlight w:val="green"/>
        </w:rPr>
        <w:t xml:space="preserve">You must create a </w:t>
      </w:r>
      <w:r w:rsidRPr="009B6D9A">
        <w:rPr>
          <w:rStyle w:val="CodeChar"/>
          <w:highlight w:val="green"/>
        </w:rPr>
        <w:t>Controller</w:t>
      </w:r>
      <w:r w:rsidRPr="009B6D9A">
        <w:rPr>
          <w:b/>
          <w:bCs/>
          <w:noProof/>
          <w:highlight w:val="green"/>
        </w:rPr>
        <w:t xml:space="preserve"> </w:t>
      </w:r>
      <w:r w:rsidRPr="009B6D9A">
        <w:rPr>
          <w:noProof/>
          <w:highlight w:val="green"/>
        </w:rPr>
        <w:t>class</w:t>
      </w:r>
      <w:r>
        <w:rPr>
          <w:noProof/>
        </w:rPr>
        <w:t xml:space="preserve">, which implements the interface and implements all of its methods. </w:t>
      </w:r>
      <w:r w:rsidRPr="00231F3B">
        <w:rPr>
          <w:noProof/>
          <w:highlight w:val="green"/>
        </w:rPr>
        <w:t xml:space="preserve">The constructor of </w:t>
      </w:r>
      <w:r w:rsidRPr="00231F3B">
        <w:rPr>
          <w:rStyle w:val="CodeChar"/>
          <w:highlight w:val="green"/>
        </w:rPr>
        <w:t>Controller</w:t>
      </w:r>
      <w:r w:rsidRPr="00231F3B">
        <w:rPr>
          <w:b/>
          <w:bCs/>
          <w:noProof/>
          <w:highlight w:val="green"/>
        </w:rPr>
        <w:t xml:space="preserve"> </w:t>
      </w:r>
      <w:r w:rsidRPr="00231F3B">
        <w:rPr>
          <w:noProof/>
          <w:highlight w:val="green"/>
        </w:rPr>
        <w:t>does not take any arguments</w:t>
      </w:r>
      <w:r>
        <w:rPr>
          <w:noProof/>
        </w:rPr>
        <w:t>. The given methods should have the logic described for each in the Commands section.</w:t>
      </w:r>
    </w:p>
    <w:p w:rsidR="00B06BD4" w:rsidRDefault="00B06BD4" w:rsidP="00B739A4">
      <w:pPr>
        <w:pStyle w:val="Heading3"/>
      </w:pPr>
      <w:r>
        <w:t>Commands</w:t>
      </w:r>
    </w:p>
    <w:p w:rsidR="00B06BD4" w:rsidRPr="00231F3B" w:rsidRDefault="00B06BD4" w:rsidP="00B739A4">
      <w:pPr>
        <w:rPr>
          <w:noProof/>
          <w:highlight w:val="green"/>
        </w:rPr>
      </w:pPr>
      <w:r w:rsidRPr="00231F3B">
        <w:rPr>
          <w:highlight w:val="green"/>
        </w:rPr>
        <w:t xml:space="preserve">There are several commands which control the business logic of the application. They are stated below. Also, the controller class holds all </w:t>
      </w:r>
      <w:r w:rsidRPr="00231F3B">
        <w:rPr>
          <w:rFonts w:ascii="Consolas" w:hAnsi="Consolas" w:cs="Consolas"/>
          <w:b/>
          <w:bCs/>
          <w:noProof/>
          <w:highlight w:val="green"/>
        </w:rPr>
        <w:t>bakedFoods</w:t>
      </w:r>
      <w:r w:rsidRPr="00231F3B">
        <w:rPr>
          <w:noProof/>
          <w:highlight w:val="green"/>
        </w:rPr>
        <w:t xml:space="preserve">, </w:t>
      </w:r>
      <w:r w:rsidRPr="00231F3B">
        <w:rPr>
          <w:b/>
          <w:bCs/>
          <w:noProof/>
          <w:highlight w:val="green"/>
        </w:rPr>
        <w:t>drinks</w:t>
      </w:r>
      <w:r w:rsidRPr="00231F3B">
        <w:rPr>
          <w:noProof/>
          <w:highlight w:val="green"/>
        </w:rPr>
        <w:t xml:space="preserve"> and </w:t>
      </w:r>
      <w:r w:rsidRPr="00231F3B">
        <w:rPr>
          <w:b/>
          <w:bCs/>
          <w:noProof/>
          <w:highlight w:val="green"/>
        </w:rPr>
        <w:t>tables</w:t>
      </w:r>
      <w:r w:rsidRPr="00231F3B">
        <w:rPr>
          <w:noProof/>
          <w:highlight w:val="green"/>
        </w:rPr>
        <w:t>:</w:t>
      </w:r>
    </w:p>
    <w:p w:rsidR="00B06BD4" w:rsidRPr="00231F3B" w:rsidRDefault="00B06BD4" w:rsidP="00B739A4">
      <w:pPr>
        <w:pStyle w:val="ListParagraph"/>
        <w:numPr>
          <w:ilvl w:val="0"/>
          <w:numId w:val="4"/>
        </w:numPr>
        <w:rPr>
          <w:b/>
          <w:bCs/>
          <w:noProof/>
          <w:highlight w:val="green"/>
        </w:rPr>
      </w:pPr>
      <w:r w:rsidRPr="00231F3B">
        <w:rPr>
          <w:rFonts w:ascii="Consolas" w:hAnsi="Consolas" w:cs="Consolas"/>
          <w:b/>
          <w:bCs/>
          <w:noProof/>
          <w:highlight w:val="green"/>
        </w:rPr>
        <w:t>bakedFoods</w:t>
      </w:r>
      <w:r w:rsidRPr="00231F3B">
        <w:rPr>
          <w:noProof/>
          <w:highlight w:val="green"/>
        </w:rPr>
        <w:t xml:space="preserve"> – List of foods – </w:t>
      </w:r>
      <w:r w:rsidRPr="00231F3B">
        <w:rPr>
          <w:b/>
          <w:bCs/>
          <w:noProof/>
          <w:highlight w:val="green"/>
        </w:rPr>
        <w:t xml:space="preserve"> </w:t>
      </w:r>
      <w:r w:rsidRPr="00231F3B">
        <w:rPr>
          <w:noProof/>
          <w:highlight w:val="green"/>
        </w:rPr>
        <w:t>foods offered by the restaurant</w:t>
      </w:r>
    </w:p>
    <w:p w:rsidR="00B06BD4" w:rsidRPr="00231F3B" w:rsidRDefault="00B06BD4" w:rsidP="00B739A4">
      <w:pPr>
        <w:pStyle w:val="ListParagraph"/>
        <w:numPr>
          <w:ilvl w:val="0"/>
          <w:numId w:val="4"/>
        </w:numPr>
        <w:rPr>
          <w:b/>
          <w:bCs/>
          <w:noProof/>
          <w:highlight w:val="green"/>
        </w:rPr>
      </w:pPr>
      <w:r w:rsidRPr="00231F3B">
        <w:rPr>
          <w:rFonts w:ascii="Consolas" w:hAnsi="Consolas" w:cs="Consolas"/>
          <w:b/>
          <w:bCs/>
          <w:noProof/>
          <w:highlight w:val="green"/>
        </w:rPr>
        <w:t>drinks</w:t>
      </w:r>
      <w:r w:rsidRPr="00231F3B">
        <w:rPr>
          <w:b/>
          <w:bCs/>
          <w:noProof/>
          <w:highlight w:val="green"/>
        </w:rPr>
        <w:t xml:space="preserve"> </w:t>
      </w:r>
      <w:r w:rsidRPr="00231F3B">
        <w:rPr>
          <w:noProof/>
          <w:highlight w:val="green"/>
        </w:rPr>
        <w:t>– List of drinks – the drinks the restaurant offers</w:t>
      </w:r>
    </w:p>
    <w:p w:rsidR="00B06BD4" w:rsidRPr="00B739A4" w:rsidRDefault="00B06BD4" w:rsidP="00B739A4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231F3B">
        <w:rPr>
          <w:rFonts w:ascii="Consolas" w:hAnsi="Consolas" w:cs="Consolas"/>
          <w:b/>
          <w:bCs/>
          <w:noProof/>
          <w:highlight w:val="green"/>
        </w:rPr>
        <w:t>tables</w:t>
      </w:r>
      <w:r w:rsidRPr="00231F3B">
        <w:rPr>
          <w:b/>
          <w:bCs/>
          <w:noProof/>
          <w:highlight w:val="green"/>
        </w:rPr>
        <w:t xml:space="preserve"> </w:t>
      </w:r>
      <w:r w:rsidRPr="00231F3B">
        <w:rPr>
          <w:noProof/>
          <w:highlight w:val="green"/>
        </w:rPr>
        <w:t>– List of tables – all tables in the restaurant</w:t>
      </w:r>
    </w:p>
    <w:p w:rsidR="00B06BD4" w:rsidRDefault="00B06BD4" w:rsidP="00397B95">
      <w:r>
        <w:t xml:space="preserve">The main functionality is represented by these </w:t>
      </w:r>
      <w:r>
        <w:rPr>
          <w:b/>
          <w:bCs/>
        </w:rPr>
        <w:t>public</w:t>
      </w:r>
      <w:r>
        <w:t xml:space="preserve"> </w:t>
      </w:r>
      <w:r>
        <w:rPr>
          <w:b/>
          <w:bCs/>
        </w:rPr>
        <w:t>methods</w:t>
      </w:r>
      <w:r>
        <w:t>:</w:t>
      </w:r>
    </w:p>
    <w:p w:rsidR="00B06BD4" w:rsidRPr="00950BA3" w:rsidRDefault="00B06BD4" w:rsidP="00B739A4">
      <w:pPr>
        <w:rPr>
          <w:b/>
          <w:bCs/>
        </w:rPr>
      </w:pPr>
      <w:r>
        <w:t xml:space="preserve">Also, </w:t>
      </w:r>
    </w:p>
    <w:p w:rsidR="00B06BD4" w:rsidRDefault="00B06BD4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:rsidR="00B06BD4" w:rsidRDefault="00B06BD4" w:rsidP="00397B95">
      <w:pPr>
        <w:pStyle w:val="Heading3"/>
      </w:pPr>
      <w:r>
        <w:t>Commands</w:t>
      </w:r>
    </w:p>
    <w:p w:rsidR="00B06BD4" w:rsidRDefault="00B06BD4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:rsidR="00B06BD4" w:rsidRPr="00231F3B" w:rsidRDefault="00B06BD4" w:rsidP="00397B95">
      <w:pPr>
        <w:pStyle w:val="Heading4"/>
        <w:rPr>
          <w:rFonts w:cs="Arial"/>
          <w:highlight w:val="green"/>
        </w:rPr>
      </w:pPr>
      <w:r w:rsidRPr="00231F3B">
        <w:rPr>
          <w:noProof/>
          <w:highlight w:val="green"/>
        </w:rPr>
        <w:t>AddFood Command</w:t>
      </w:r>
    </w:p>
    <w:p w:rsidR="00B06BD4" w:rsidRPr="00231F3B" w:rsidRDefault="00B06BD4" w:rsidP="00397B95">
      <w:pPr>
        <w:pStyle w:val="Heading5"/>
        <w:rPr>
          <w:highlight w:val="green"/>
        </w:rPr>
      </w:pPr>
      <w:r w:rsidRPr="00231F3B">
        <w:rPr>
          <w:highlight w:val="green"/>
        </w:rPr>
        <w:t>Parameters</w:t>
      </w:r>
    </w:p>
    <w:p w:rsidR="00B06BD4" w:rsidRPr="00231F3B" w:rsidRDefault="00B06BD4" w:rsidP="00397B95">
      <w:pPr>
        <w:pStyle w:val="ListParagraph"/>
        <w:numPr>
          <w:ilvl w:val="0"/>
          <w:numId w:val="2"/>
        </w:numPr>
        <w:spacing w:before="0" w:after="0"/>
        <w:rPr>
          <w:b/>
          <w:bCs/>
          <w:highlight w:val="green"/>
        </w:rPr>
      </w:pPr>
      <w:r w:rsidRPr="00231F3B">
        <w:rPr>
          <w:rStyle w:val="CodeChar"/>
          <w:highlight w:val="green"/>
        </w:rPr>
        <w:t>Type</w:t>
      </w:r>
      <w:r w:rsidRPr="00231F3B">
        <w:rPr>
          <w:highlight w:val="green"/>
        </w:rPr>
        <w:t xml:space="preserve"> – </w:t>
      </w:r>
      <w:r w:rsidRPr="00231F3B">
        <w:rPr>
          <w:rStyle w:val="CodeChar"/>
          <w:highlight w:val="green"/>
        </w:rPr>
        <w:t>string</w:t>
      </w:r>
    </w:p>
    <w:p w:rsidR="00B06BD4" w:rsidRPr="00231F3B" w:rsidRDefault="00B06BD4" w:rsidP="00397B95">
      <w:pPr>
        <w:pStyle w:val="ListParagraph"/>
        <w:numPr>
          <w:ilvl w:val="0"/>
          <w:numId w:val="2"/>
        </w:numPr>
        <w:spacing w:before="0" w:after="0"/>
        <w:rPr>
          <w:b/>
          <w:bCs/>
          <w:highlight w:val="green"/>
        </w:rPr>
      </w:pPr>
      <w:r w:rsidRPr="00231F3B">
        <w:rPr>
          <w:rStyle w:val="CodeChar"/>
          <w:highlight w:val="green"/>
        </w:rPr>
        <w:t>Name</w:t>
      </w:r>
      <w:r w:rsidRPr="00231F3B">
        <w:rPr>
          <w:highlight w:val="green"/>
        </w:rPr>
        <w:t xml:space="preserve"> –  </w:t>
      </w:r>
      <w:r w:rsidRPr="00231F3B">
        <w:rPr>
          <w:rStyle w:val="CodeChar"/>
          <w:highlight w:val="green"/>
        </w:rPr>
        <w:t>string</w:t>
      </w:r>
    </w:p>
    <w:p w:rsidR="00B06BD4" w:rsidRPr="00231F3B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</w:rPr>
      </w:pPr>
      <w:r w:rsidRPr="00231F3B">
        <w:rPr>
          <w:rStyle w:val="CodeChar"/>
          <w:highlight w:val="green"/>
        </w:rPr>
        <w:t>Price</w:t>
      </w:r>
      <w:r w:rsidRPr="00231F3B">
        <w:rPr>
          <w:highlight w:val="green"/>
        </w:rPr>
        <w:t xml:space="preserve"> – </w:t>
      </w:r>
      <w:r w:rsidRPr="00231F3B">
        <w:rPr>
          <w:rStyle w:val="CodeChar"/>
          <w:highlight w:val="green"/>
        </w:rPr>
        <w:t>decimal</w:t>
      </w:r>
    </w:p>
    <w:p w:rsidR="00B06BD4" w:rsidRPr="00231F3B" w:rsidRDefault="00B06BD4" w:rsidP="00397B95">
      <w:pPr>
        <w:pStyle w:val="Heading5"/>
        <w:rPr>
          <w:highlight w:val="green"/>
        </w:rPr>
      </w:pPr>
      <w:r w:rsidRPr="00231F3B">
        <w:rPr>
          <w:highlight w:val="green"/>
        </w:rPr>
        <w:t>Functionality</w:t>
      </w:r>
    </w:p>
    <w:p w:rsidR="00B06BD4" w:rsidRPr="00231F3B" w:rsidRDefault="00B06BD4" w:rsidP="00397B95">
      <w:pPr>
        <w:rPr>
          <w:highlight w:val="green"/>
        </w:rPr>
      </w:pPr>
      <w:r w:rsidRPr="00231F3B">
        <w:rPr>
          <w:highlight w:val="green"/>
        </w:rPr>
        <w:t>Creates a food with the correct type. If the food is created successful, returns:</w:t>
      </w:r>
    </w:p>
    <w:p w:rsidR="00B06BD4" w:rsidRDefault="00B06BD4" w:rsidP="00397B95">
      <w:pPr>
        <w:pStyle w:val="Code"/>
      </w:pPr>
      <w:r w:rsidRPr="00231F3B">
        <w:rPr>
          <w:highlight w:val="green"/>
        </w:rPr>
        <w:t>"Added {baked food name} ({baked food type}) to the menu"</w:t>
      </w:r>
      <w:r w:rsidRPr="001139EC">
        <w:t xml:space="preserve"> </w:t>
      </w:r>
    </w:p>
    <w:p w:rsidR="00B06BD4" w:rsidRPr="00527EFA" w:rsidRDefault="00B06BD4" w:rsidP="00397B95">
      <w:pPr>
        <w:pStyle w:val="Heading4"/>
        <w:rPr>
          <w:noProof/>
          <w:highlight w:val="green"/>
          <w:lang w:val="en-GB"/>
        </w:rPr>
      </w:pPr>
      <w:r w:rsidRPr="00527EFA">
        <w:rPr>
          <w:noProof/>
          <w:highlight w:val="green"/>
          <w:lang w:val="en-GB"/>
        </w:rPr>
        <w:t>AddDrink Command</w:t>
      </w:r>
    </w:p>
    <w:p w:rsidR="00B06BD4" w:rsidRPr="00527EFA" w:rsidRDefault="00B06BD4" w:rsidP="00397B95">
      <w:pPr>
        <w:pStyle w:val="Heading5"/>
        <w:rPr>
          <w:noProof/>
          <w:highlight w:val="green"/>
          <w:lang w:val="en-GB"/>
        </w:rPr>
      </w:pPr>
      <w:r w:rsidRPr="00527EFA">
        <w:rPr>
          <w:noProof/>
          <w:highlight w:val="green"/>
          <w:lang w:val="en-GB"/>
        </w:rPr>
        <w:t>Parameters</w:t>
      </w:r>
    </w:p>
    <w:p w:rsidR="00B06BD4" w:rsidRPr="00527EFA" w:rsidRDefault="00B06BD4" w:rsidP="00397B95">
      <w:pPr>
        <w:pStyle w:val="ListParagraph"/>
        <w:numPr>
          <w:ilvl w:val="0"/>
          <w:numId w:val="2"/>
        </w:numPr>
        <w:spacing w:before="0" w:after="0"/>
        <w:rPr>
          <w:b/>
          <w:bCs/>
          <w:noProof/>
          <w:highlight w:val="green"/>
          <w:lang w:val="en-GB"/>
        </w:rPr>
      </w:pPr>
      <w:r w:rsidRPr="00527EFA">
        <w:rPr>
          <w:rStyle w:val="CodeChar"/>
          <w:highlight w:val="green"/>
          <w:lang w:val="en-GB"/>
        </w:rPr>
        <w:t>Type</w:t>
      </w:r>
      <w:r w:rsidRPr="00527EFA">
        <w:rPr>
          <w:noProof/>
          <w:highlight w:val="green"/>
          <w:lang w:val="en-GB"/>
        </w:rPr>
        <w:t xml:space="preserve"> – </w:t>
      </w:r>
      <w:r w:rsidRPr="00527EFA">
        <w:rPr>
          <w:rStyle w:val="CodeChar"/>
          <w:highlight w:val="green"/>
          <w:lang w:val="en-GB"/>
        </w:rPr>
        <w:t>string</w:t>
      </w:r>
    </w:p>
    <w:p w:rsidR="00B06BD4" w:rsidRPr="00527EFA" w:rsidRDefault="00B06BD4" w:rsidP="00397B95">
      <w:pPr>
        <w:pStyle w:val="ListParagraph"/>
        <w:numPr>
          <w:ilvl w:val="0"/>
          <w:numId w:val="2"/>
        </w:numPr>
        <w:spacing w:before="0" w:after="0"/>
        <w:rPr>
          <w:b/>
          <w:bCs/>
          <w:noProof/>
          <w:highlight w:val="green"/>
          <w:lang w:val="en-GB"/>
        </w:rPr>
      </w:pPr>
      <w:r w:rsidRPr="00527EFA">
        <w:rPr>
          <w:rStyle w:val="CodeChar"/>
          <w:highlight w:val="green"/>
          <w:lang w:val="en-GB"/>
        </w:rPr>
        <w:t>Name</w:t>
      </w:r>
      <w:r w:rsidRPr="00527EFA">
        <w:rPr>
          <w:noProof/>
          <w:highlight w:val="green"/>
          <w:lang w:val="en-GB"/>
        </w:rPr>
        <w:t xml:space="preserve"> –  </w:t>
      </w:r>
      <w:r w:rsidRPr="00527EFA">
        <w:rPr>
          <w:rStyle w:val="CodeChar"/>
          <w:highlight w:val="green"/>
          <w:lang w:val="en-GB"/>
        </w:rPr>
        <w:t>string</w:t>
      </w:r>
    </w:p>
    <w:p w:rsidR="00B06BD4" w:rsidRPr="00527EFA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27EFA">
        <w:rPr>
          <w:rStyle w:val="CodeChar"/>
          <w:highlight w:val="green"/>
          <w:lang w:val="en-GB"/>
        </w:rPr>
        <w:t>Portion</w:t>
      </w:r>
      <w:r w:rsidRPr="00527EFA">
        <w:rPr>
          <w:noProof/>
          <w:highlight w:val="green"/>
          <w:lang w:val="en-GB"/>
        </w:rPr>
        <w:t xml:space="preserve"> – </w:t>
      </w:r>
      <w:r w:rsidRPr="00527EFA">
        <w:rPr>
          <w:rStyle w:val="CodeChar"/>
          <w:highlight w:val="green"/>
          <w:lang w:val="en-GB"/>
        </w:rPr>
        <w:t>int</w:t>
      </w:r>
    </w:p>
    <w:p w:rsidR="00B06BD4" w:rsidRPr="00527EFA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27EFA">
        <w:rPr>
          <w:rStyle w:val="CodeChar"/>
          <w:highlight w:val="green"/>
          <w:lang w:val="en-GB"/>
        </w:rPr>
        <w:t>Brand - string</w:t>
      </w:r>
    </w:p>
    <w:p w:rsidR="00B06BD4" w:rsidRPr="00527EFA" w:rsidRDefault="00B06BD4" w:rsidP="00397B95">
      <w:pPr>
        <w:pStyle w:val="Heading5"/>
        <w:rPr>
          <w:noProof/>
          <w:highlight w:val="green"/>
          <w:lang w:val="en-GB"/>
        </w:rPr>
      </w:pPr>
      <w:r w:rsidRPr="00527EFA">
        <w:rPr>
          <w:noProof/>
          <w:highlight w:val="green"/>
          <w:lang w:val="en-GB"/>
        </w:rPr>
        <w:t>Functionality</w:t>
      </w:r>
    </w:p>
    <w:p w:rsidR="00B06BD4" w:rsidRPr="00527EFA" w:rsidRDefault="00B06BD4" w:rsidP="00397B95">
      <w:pPr>
        <w:rPr>
          <w:noProof/>
          <w:highlight w:val="green"/>
          <w:lang w:val="en-GB"/>
        </w:rPr>
      </w:pPr>
      <w:r w:rsidRPr="00527EFA">
        <w:rPr>
          <w:noProof/>
          <w:highlight w:val="green"/>
          <w:lang w:val="en-GB"/>
        </w:rPr>
        <w:t>Creates a drink with the correct type. If the drink is created successful, returns:</w:t>
      </w:r>
    </w:p>
    <w:p w:rsidR="00B06BD4" w:rsidRPr="00183FCF" w:rsidRDefault="00B06BD4" w:rsidP="00397B95">
      <w:pPr>
        <w:pStyle w:val="Heading4"/>
        <w:rPr>
          <w:rFonts w:ascii="Consolas" w:hAnsi="Consolas" w:cs="Consolas"/>
          <w:noProof/>
          <w:color w:val="auto"/>
          <w:sz w:val="22"/>
          <w:szCs w:val="22"/>
          <w:lang w:val="en-GB"/>
        </w:rPr>
      </w:pPr>
      <w:r w:rsidRPr="00527EFA">
        <w:rPr>
          <w:rFonts w:ascii="Consolas" w:hAnsi="Consolas" w:cs="Consolas"/>
          <w:noProof/>
          <w:color w:val="auto"/>
          <w:sz w:val="22"/>
          <w:szCs w:val="22"/>
          <w:highlight w:val="green"/>
          <w:lang w:val="en-GB"/>
        </w:rPr>
        <w:t>"Added {drink name} ({drink brand}) to the drink menu"</w:t>
      </w:r>
    </w:p>
    <w:p w:rsidR="00B06BD4" w:rsidRPr="00527EFA" w:rsidRDefault="00B06BD4" w:rsidP="00397B95">
      <w:pPr>
        <w:pStyle w:val="Heading4"/>
        <w:rPr>
          <w:noProof/>
          <w:highlight w:val="green"/>
          <w:lang w:val="en-GB"/>
        </w:rPr>
      </w:pPr>
      <w:r w:rsidRPr="00527EFA">
        <w:rPr>
          <w:noProof/>
          <w:highlight w:val="green"/>
          <w:lang w:val="en-GB"/>
        </w:rPr>
        <w:t>AddTable Command</w:t>
      </w:r>
    </w:p>
    <w:p w:rsidR="00B06BD4" w:rsidRPr="00527EFA" w:rsidRDefault="00B06BD4" w:rsidP="00397B95">
      <w:pPr>
        <w:pStyle w:val="Heading5"/>
        <w:rPr>
          <w:noProof/>
          <w:highlight w:val="green"/>
          <w:lang w:val="en-GB"/>
        </w:rPr>
      </w:pPr>
      <w:r w:rsidRPr="00527EFA">
        <w:rPr>
          <w:noProof/>
          <w:highlight w:val="green"/>
          <w:lang w:val="en-GB"/>
        </w:rPr>
        <w:t>Parameters</w:t>
      </w:r>
    </w:p>
    <w:p w:rsidR="00B06BD4" w:rsidRPr="00527EFA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27EFA">
        <w:rPr>
          <w:rStyle w:val="CodeChar"/>
          <w:highlight w:val="green"/>
          <w:lang w:val="en-GB"/>
        </w:rPr>
        <w:t>Type - string</w:t>
      </w:r>
    </w:p>
    <w:p w:rsidR="00B06BD4" w:rsidRPr="00527EFA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27EFA">
        <w:rPr>
          <w:rStyle w:val="CodeChar"/>
          <w:highlight w:val="green"/>
          <w:lang w:val="en-GB"/>
        </w:rPr>
        <w:t>TableNumber – int</w:t>
      </w:r>
    </w:p>
    <w:p w:rsidR="00B06BD4" w:rsidRPr="00527EFA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27EFA">
        <w:rPr>
          <w:rStyle w:val="CodeChar"/>
          <w:highlight w:val="green"/>
          <w:lang w:val="en-GB"/>
        </w:rPr>
        <w:t>Capacity - int</w:t>
      </w:r>
    </w:p>
    <w:p w:rsidR="00B06BD4" w:rsidRPr="00527EFA" w:rsidRDefault="00B06BD4" w:rsidP="00397B95">
      <w:pPr>
        <w:pStyle w:val="Heading5"/>
        <w:rPr>
          <w:noProof/>
          <w:highlight w:val="green"/>
          <w:lang w:val="en-GB"/>
        </w:rPr>
      </w:pPr>
      <w:r w:rsidRPr="00527EFA">
        <w:rPr>
          <w:noProof/>
          <w:highlight w:val="green"/>
          <w:lang w:val="en-GB"/>
        </w:rPr>
        <w:t>Functionality</w:t>
      </w:r>
    </w:p>
    <w:p w:rsidR="00B06BD4" w:rsidRPr="00527EFA" w:rsidRDefault="00B06BD4" w:rsidP="00397B95">
      <w:pPr>
        <w:rPr>
          <w:noProof/>
          <w:highlight w:val="green"/>
          <w:lang w:val="en-GB"/>
        </w:rPr>
      </w:pPr>
      <w:r w:rsidRPr="00527EFA">
        <w:rPr>
          <w:noProof/>
          <w:highlight w:val="green"/>
          <w:lang w:val="en-GB"/>
        </w:rPr>
        <w:t>Creates a table with the correct type and returns:</w:t>
      </w:r>
    </w:p>
    <w:p w:rsidR="00B06BD4" w:rsidRPr="00183FCF" w:rsidRDefault="00B06BD4" w:rsidP="00397B95">
      <w:pPr>
        <w:pStyle w:val="Code"/>
        <w:rPr>
          <w:lang w:val="en-GB"/>
        </w:rPr>
      </w:pPr>
      <w:r w:rsidRPr="00527EFA">
        <w:rPr>
          <w:highlight w:val="green"/>
          <w:lang w:val="en-GB"/>
        </w:rPr>
        <w:t>"Added table number {table number} in the bakery"</w:t>
      </w:r>
    </w:p>
    <w:p w:rsidR="00B06BD4" w:rsidRPr="00CC3C19" w:rsidRDefault="00B06BD4" w:rsidP="00397B95">
      <w:pPr>
        <w:pStyle w:val="Heading4"/>
        <w:rPr>
          <w:noProof/>
          <w:highlight w:val="green"/>
          <w:lang w:val="en-GB"/>
        </w:rPr>
      </w:pPr>
      <w:r w:rsidRPr="00CC3C19">
        <w:rPr>
          <w:noProof/>
          <w:highlight w:val="green"/>
          <w:lang w:val="en-GB"/>
        </w:rPr>
        <w:t>ReserveTable Command</w:t>
      </w:r>
    </w:p>
    <w:p w:rsidR="00B06BD4" w:rsidRPr="00CC3C19" w:rsidRDefault="00B06BD4" w:rsidP="00397B95">
      <w:pPr>
        <w:pStyle w:val="Heading5"/>
        <w:rPr>
          <w:noProof/>
          <w:highlight w:val="green"/>
          <w:lang w:val="en-GB"/>
        </w:rPr>
      </w:pPr>
      <w:r w:rsidRPr="00CC3C19">
        <w:rPr>
          <w:noProof/>
          <w:highlight w:val="green"/>
          <w:lang w:val="en-GB"/>
        </w:rPr>
        <w:t>Parameters</w:t>
      </w:r>
    </w:p>
    <w:p w:rsidR="00B06BD4" w:rsidRPr="00CC3C19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CC3C19">
        <w:rPr>
          <w:rStyle w:val="CodeChar"/>
          <w:highlight w:val="green"/>
          <w:lang w:val="en-GB"/>
        </w:rPr>
        <w:t>NumberOfPeople – int</w:t>
      </w:r>
    </w:p>
    <w:p w:rsidR="00B06BD4" w:rsidRPr="00CC3C19" w:rsidRDefault="00B06BD4" w:rsidP="00397B95">
      <w:pPr>
        <w:pStyle w:val="Heading5"/>
        <w:rPr>
          <w:noProof/>
          <w:highlight w:val="green"/>
          <w:lang w:val="en-GB"/>
        </w:rPr>
      </w:pPr>
      <w:r w:rsidRPr="00CC3C19">
        <w:rPr>
          <w:noProof/>
          <w:highlight w:val="green"/>
          <w:lang w:val="en-GB"/>
        </w:rPr>
        <w:t>Functionality</w:t>
      </w:r>
    </w:p>
    <w:p w:rsidR="00B06BD4" w:rsidRPr="00CC3C19" w:rsidRDefault="00B06BD4" w:rsidP="00397B95">
      <w:pPr>
        <w:rPr>
          <w:noProof/>
          <w:highlight w:val="green"/>
          <w:lang w:val="en-GB"/>
        </w:rPr>
      </w:pPr>
      <w:r w:rsidRPr="00CC3C19">
        <w:rPr>
          <w:noProof/>
          <w:highlight w:val="green"/>
          <w:lang w:val="en-GB"/>
        </w:rPr>
        <w:t>Finds a table which is not reserved, and its capacity is enough for the number of people provided. If there is no such table returns:</w:t>
      </w:r>
    </w:p>
    <w:p w:rsidR="00B06BD4" w:rsidRPr="00CC3C19" w:rsidRDefault="00B06BD4" w:rsidP="00397B95">
      <w:pPr>
        <w:pStyle w:val="Code"/>
        <w:rPr>
          <w:highlight w:val="green"/>
          <w:lang w:val="en-GB"/>
        </w:rPr>
      </w:pPr>
      <w:r w:rsidRPr="00CC3C19">
        <w:rPr>
          <w:highlight w:val="green"/>
          <w:lang w:val="en-GB"/>
        </w:rPr>
        <w:t>"No available table for {numberOfPeople} people"</w:t>
      </w:r>
    </w:p>
    <w:p w:rsidR="00B06BD4" w:rsidRPr="00CC3C19" w:rsidRDefault="00B06BD4" w:rsidP="00397B95">
      <w:pPr>
        <w:pStyle w:val="Code"/>
        <w:rPr>
          <w:rFonts w:ascii="Calibri" w:hAnsi="Calibri" w:cs="Calibri"/>
          <w:b w:val="0"/>
          <w:bCs w:val="0"/>
          <w:highlight w:val="green"/>
          <w:lang w:val="en-GB"/>
        </w:rPr>
      </w:pPr>
      <w:r w:rsidRPr="00CC3C19">
        <w:rPr>
          <w:rFonts w:ascii="Calibri" w:hAnsi="Calibri" w:cs="Calibri"/>
          <w:b w:val="0"/>
          <w:bCs w:val="0"/>
          <w:highlight w:val="green"/>
          <w:lang w:val="en-GB"/>
        </w:rPr>
        <w:t>In the other case reserves the table and returns:</w:t>
      </w:r>
    </w:p>
    <w:p w:rsidR="00B06BD4" w:rsidRPr="00183FCF" w:rsidRDefault="00B06BD4" w:rsidP="00397B95">
      <w:pPr>
        <w:pStyle w:val="Code"/>
        <w:rPr>
          <w:lang w:val="en-GB"/>
        </w:rPr>
      </w:pPr>
      <w:r w:rsidRPr="00CC3C19">
        <w:rPr>
          <w:highlight w:val="green"/>
          <w:lang w:val="en-GB"/>
        </w:rPr>
        <w:t>"Table {table number} has been reserved for {numberOfPeople} people"</w:t>
      </w:r>
    </w:p>
    <w:p w:rsidR="00B06BD4" w:rsidRPr="00CC3C19" w:rsidRDefault="00B06BD4" w:rsidP="00397B95">
      <w:pPr>
        <w:pStyle w:val="Heading4"/>
        <w:rPr>
          <w:noProof/>
          <w:highlight w:val="green"/>
          <w:lang w:val="en-GB"/>
        </w:rPr>
      </w:pPr>
      <w:r w:rsidRPr="00CC3C19">
        <w:rPr>
          <w:noProof/>
          <w:highlight w:val="green"/>
          <w:lang w:val="en-GB"/>
        </w:rPr>
        <w:t>OrderFood Command</w:t>
      </w:r>
    </w:p>
    <w:p w:rsidR="00B06BD4" w:rsidRPr="00CC3C19" w:rsidRDefault="00B06BD4" w:rsidP="00397B95">
      <w:pPr>
        <w:pStyle w:val="Heading5"/>
        <w:rPr>
          <w:noProof/>
          <w:highlight w:val="green"/>
          <w:lang w:val="en-GB"/>
        </w:rPr>
      </w:pPr>
      <w:r w:rsidRPr="00CC3C19">
        <w:rPr>
          <w:noProof/>
          <w:highlight w:val="green"/>
          <w:lang w:val="en-GB"/>
        </w:rPr>
        <w:t>Parameters</w:t>
      </w:r>
    </w:p>
    <w:p w:rsidR="00B06BD4" w:rsidRPr="00CC3C19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CC3C19">
        <w:rPr>
          <w:rStyle w:val="CodeChar"/>
          <w:highlight w:val="green"/>
          <w:lang w:val="en-GB"/>
        </w:rPr>
        <w:t>TableNumber - int</w:t>
      </w:r>
    </w:p>
    <w:p w:rsidR="00B06BD4" w:rsidRPr="00CC3C19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CC3C19">
        <w:rPr>
          <w:rStyle w:val="CodeChar"/>
          <w:highlight w:val="green"/>
          <w:lang w:val="en-GB"/>
        </w:rPr>
        <w:t>FoodName - string</w:t>
      </w:r>
    </w:p>
    <w:p w:rsidR="00B06BD4" w:rsidRPr="00CC3C19" w:rsidRDefault="00B06BD4" w:rsidP="00397B95">
      <w:pPr>
        <w:pStyle w:val="Heading5"/>
        <w:rPr>
          <w:noProof/>
          <w:highlight w:val="green"/>
          <w:lang w:val="en-GB"/>
        </w:rPr>
      </w:pPr>
      <w:r w:rsidRPr="00CC3C19">
        <w:rPr>
          <w:noProof/>
          <w:highlight w:val="green"/>
          <w:lang w:val="en-GB"/>
        </w:rPr>
        <w:t>Functionality</w:t>
      </w:r>
    </w:p>
    <w:p w:rsidR="00B06BD4" w:rsidRPr="00CC3C19" w:rsidRDefault="00B06BD4" w:rsidP="00397B95">
      <w:pPr>
        <w:rPr>
          <w:noProof/>
          <w:highlight w:val="green"/>
          <w:lang w:val="en-GB"/>
        </w:rPr>
      </w:pPr>
      <w:r w:rsidRPr="00CC3C19">
        <w:rPr>
          <w:noProof/>
          <w:highlight w:val="green"/>
          <w:lang w:val="en-GB"/>
        </w:rPr>
        <w:t>Finds the table with that number and the food with that name in the menu. If there is no such table returns:</w:t>
      </w:r>
    </w:p>
    <w:p w:rsidR="00B06BD4" w:rsidRPr="00183FCF" w:rsidRDefault="00B06BD4" w:rsidP="00397B95">
      <w:pPr>
        <w:pStyle w:val="Code"/>
        <w:rPr>
          <w:lang w:val="en-GB"/>
        </w:rPr>
      </w:pPr>
      <w:r w:rsidRPr="00CC3C19">
        <w:rPr>
          <w:highlight w:val="green"/>
          <w:lang w:val="en-GB"/>
        </w:rPr>
        <w:t>"Could not find table</w:t>
      </w:r>
      <w:r w:rsidRPr="00CC3C19">
        <w:rPr>
          <w:highlight w:val="green"/>
          <w:lang w:val="bg-BG"/>
        </w:rPr>
        <w:t xml:space="preserve"> </w:t>
      </w:r>
      <w:r w:rsidRPr="00CC3C19">
        <w:rPr>
          <w:highlight w:val="green"/>
          <w:lang w:val="en-GB"/>
        </w:rPr>
        <w:t>{tableNumber}"</w:t>
      </w:r>
    </w:p>
    <w:p w:rsidR="00B06BD4" w:rsidRPr="00507433" w:rsidRDefault="00B06BD4" w:rsidP="00397B95">
      <w:pPr>
        <w:pStyle w:val="Code"/>
        <w:rPr>
          <w:rFonts w:ascii="Calibri" w:hAnsi="Calibri" w:cs="Calibri"/>
          <w:b w:val="0"/>
          <w:bCs w:val="0"/>
          <w:highlight w:val="green"/>
          <w:lang w:val="en-GB"/>
        </w:rPr>
      </w:pPr>
      <w:r w:rsidRPr="00507433">
        <w:rPr>
          <w:rFonts w:ascii="Calibri" w:hAnsi="Calibri" w:cs="Calibri"/>
          <w:b w:val="0"/>
          <w:bCs w:val="0"/>
          <w:highlight w:val="green"/>
          <w:lang w:val="en-GB"/>
        </w:rPr>
        <w:t>If there is no such food returns:</w:t>
      </w:r>
    </w:p>
    <w:p w:rsidR="00B06BD4" w:rsidRPr="00507433" w:rsidRDefault="00B06BD4" w:rsidP="00397B95">
      <w:pPr>
        <w:pStyle w:val="Code"/>
        <w:rPr>
          <w:rStyle w:val="tgc"/>
          <w:highlight w:val="green"/>
          <w:lang w:val="en-GB"/>
        </w:rPr>
      </w:pPr>
      <w:r w:rsidRPr="00507433">
        <w:rPr>
          <w:rStyle w:val="tgc"/>
          <w:highlight w:val="green"/>
          <w:lang w:val="en-GB"/>
        </w:rPr>
        <w:t>"No {bakedFoodName} in the menu"</w:t>
      </w:r>
    </w:p>
    <w:p w:rsidR="00B06BD4" w:rsidRPr="00507433" w:rsidRDefault="00B06BD4" w:rsidP="00397B95">
      <w:pPr>
        <w:pStyle w:val="Code"/>
        <w:rPr>
          <w:rFonts w:ascii="Calibri" w:hAnsi="Calibri" w:cs="Calibri"/>
          <w:b w:val="0"/>
          <w:bCs w:val="0"/>
          <w:highlight w:val="green"/>
          <w:lang w:val="bg-BG"/>
        </w:rPr>
      </w:pPr>
      <w:r w:rsidRPr="00507433">
        <w:rPr>
          <w:rFonts w:ascii="Calibri" w:hAnsi="Calibri" w:cs="Calibri"/>
          <w:b w:val="0"/>
          <w:bCs w:val="0"/>
          <w:highlight w:val="green"/>
          <w:lang w:val="en-GB"/>
        </w:rPr>
        <w:t>In other case orders the food for that table and returns:</w:t>
      </w:r>
    </w:p>
    <w:p w:rsidR="00B06BD4" w:rsidRPr="00183FCF" w:rsidRDefault="00B06BD4" w:rsidP="00397B95">
      <w:pPr>
        <w:pStyle w:val="Code"/>
        <w:rPr>
          <w:rStyle w:val="tgc"/>
          <w:lang w:val="en-GB"/>
        </w:rPr>
      </w:pPr>
      <w:r w:rsidRPr="00507433">
        <w:rPr>
          <w:rStyle w:val="tgc"/>
          <w:highlight w:val="green"/>
          <w:lang w:val="en-GB"/>
        </w:rPr>
        <w:t>"Table {tableNumber} ordered {bakedFoodName}"</w:t>
      </w:r>
    </w:p>
    <w:p w:rsidR="00B06BD4" w:rsidRPr="00507433" w:rsidRDefault="00B06BD4" w:rsidP="00397B95">
      <w:pPr>
        <w:pStyle w:val="Heading4"/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OrderDrink Command</w:t>
      </w:r>
    </w:p>
    <w:p w:rsidR="00B06BD4" w:rsidRPr="00507433" w:rsidRDefault="00B06BD4" w:rsidP="00397B95">
      <w:pPr>
        <w:pStyle w:val="Heading5"/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Parameters</w:t>
      </w:r>
    </w:p>
    <w:p w:rsidR="00B06BD4" w:rsidRPr="00507433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07433">
        <w:rPr>
          <w:rStyle w:val="CodeChar"/>
          <w:highlight w:val="green"/>
          <w:lang w:val="en-GB"/>
        </w:rPr>
        <w:t>TableNumber - int</w:t>
      </w:r>
    </w:p>
    <w:p w:rsidR="00B06BD4" w:rsidRPr="00507433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07433">
        <w:rPr>
          <w:rStyle w:val="CodeChar"/>
          <w:highlight w:val="green"/>
          <w:lang w:val="en-GB"/>
        </w:rPr>
        <w:t>DrinkName – string</w:t>
      </w:r>
    </w:p>
    <w:p w:rsidR="00B06BD4" w:rsidRPr="00507433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07433">
        <w:rPr>
          <w:rStyle w:val="CodeChar"/>
          <w:highlight w:val="green"/>
          <w:lang w:val="en-GB"/>
        </w:rPr>
        <w:t>DrinkBrand - string</w:t>
      </w:r>
    </w:p>
    <w:p w:rsidR="00B06BD4" w:rsidRPr="00507433" w:rsidRDefault="00B06BD4" w:rsidP="00397B95">
      <w:pPr>
        <w:pStyle w:val="Heading5"/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Functionality</w:t>
      </w:r>
    </w:p>
    <w:p w:rsidR="00B06BD4" w:rsidRPr="00507433" w:rsidRDefault="00B06BD4" w:rsidP="00397B95">
      <w:pPr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Finds the table with that number and finds the drink with that name and brand. If there is no such table, it returns:</w:t>
      </w:r>
    </w:p>
    <w:p w:rsidR="00B06BD4" w:rsidRPr="00507433" w:rsidRDefault="00B06BD4" w:rsidP="00397B95">
      <w:pPr>
        <w:pStyle w:val="Code"/>
        <w:rPr>
          <w:highlight w:val="green"/>
          <w:lang w:val="en-GB"/>
        </w:rPr>
      </w:pPr>
      <w:r w:rsidRPr="00507433">
        <w:rPr>
          <w:highlight w:val="green"/>
          <w:lang w:val="en-GB"/>
        </w:rPr>
        <w:t>"Could not find table {tableNumber}"</w:t>
      </w:r>
    </w:p>
    <w:p w:rsidR="00B06BD4" w:rsidRPr="00507433" w:rsidRDefault="00B06BD4" w:rsidP="00397B95">
      <w:pPr>
        <w:pStyle w:val="Code"/>
        <w:rPr>
          <w:rFonts w:ascii="Calibri" w:hAnsi="Calibri" w:cs="Calibri"/>
          <w:b w:val="0"/>
          <w:bCs w:val="0"/>
          <w:highlight w:val="green"/>
          <w:lang w:val="en-GB"/>
        </w:rPr>
      </w:pPr>
      <w:r w:rsidRPr="00507433">
        <w:rPr>
          <w:rFonts w:ascii="Calibri" w:hAnsi="Calibri" w:cs="Calibri"/>
          <w:b w:val="0"/>
          <w:bCs w:val="0"/>
          <w:highlight w:val="green"/>
          <w:lang w:val="en-GB"/>
        </w:rPr>
        <w:t>If there isn’t such drink, it returns:</w:t>
      </w:r>
    </w:p>
    <w:p w:rsidR="00B06BD4" w:rsidRPr="00507433" w:rsidRDefault="00B06BD4" w:rsidP="00397B95">
      <w:pPr>
        <w:pStyle w:val="Code"/>
        <w:rPr>
          <w:rStyle w:val="tgc"/>
          <w:highlight w:val="green"/>
          <w:lang w:val="en-GB"/>
        </w:rPr>
      </w:pPr>
      <w:r w:rsidRPr="00507433">
        <w:rPr>
          <w:rStyle w:val="tgc"/>
          <w:highlight w:val="green"/>
          <w:lang w:val="en-GB"/>
        </w:rPr>
        <w:t>"There is no {drinkName} {drinkBrand} available"</w:t>
      </w:r>
    </w:p>
    <w:p w:rsidR="00B06BD4" w:rsidRPr="00507433" w:rsidRDefault="00B06BD4" w:rsidP="00397B95">
      <w:pPr>
        <w:pStyle w:val="Code"/>
        <w:rPr>
          <w:rFonts w:ascii="Calibri" w:hAnsi="Calibri" w:cs="Calibri"/>
          <w:b w:val="0"/>
          <w:bCs w:val="0"/>
          <w:highlight w:val="green"/>
          <w:lang w:val="en-GB"/>
        </w:rPr>
      </w:pPr>
      <w:r w:rsidRPr="00507433">
        <w:rPr>
          <w:rFonts w:ascii="Calibri" w:hAnsi="Calibri" w:cs="Calibri"/>
          <w:b w:val="0"/>
          <w:bCs w:val="0"/>
          <w:highlight w:val="green"/>
          <w:lang w:val="en-GB"/>
        </w:rPr>
        <w:t>In other case, it orders the drink for that table and returns:</w:t>
      </w:r>
    </w:p>
    <w:p w:rsidR="00B06BD4" w:rsidRPr="00183FCF" w:rsidRDefault="00B06BD4" w:rsidP="00397B95">
      <w:pPr>
        <w:rPr>
          <w:b/>
          <w:bCs/>
          <w:noProof/>
          <w:lang w:val="en-GB"/>
        </w:rPr>
      </w:pPr>
      <w:r w:rsidRPr="00507433">
        <w:rPr>
          <w:rStyle w:val="tgc"/>
          <w:rFonts w:ascii="Consolas" w:hAnsi="Consolas" w:cs="Consolas"/>
          <w:b/>
          <w:bCs/>
          <w:noProof/>
          <w:highlight w:val="green"/>
          <w:lang w:val="en-GB"/>
        </w:rPr>
        <w:t>"Table {tableNumber} ordered {drinkName} {drinkBrand}"</w:t>
      </w:r>
    </w:p>
    <w:p w:rsidR="00B06BD4" w:rsidRPr="00507433" w:rsidRDefault="00B06BD4" w:rsidP="00397B95">
      <w:pPr>
        <w:pStyle w:val="Heading4"/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LeaveTable Command</w:t>
      </w:r>
    </w:p>
    <w:p w:rsidR="00B06BD4" w:rsidRPr="00507433" w:rsidRDefault="00B06BD4" w:rsidP="00397B95">
      <w:pPr>
        <w:pStyle w:val="Heading5"/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Parameters</w:t>
      </w:r>
    </w:p>
    <w:p w:rsidR="00B06BD4" w:rsidRPr="00507433" w:rsidRDefault="00B06BD4" w:rsidP="00397B95">
      <w:pPr>
        <w:pStyle w:val="ListParagraph"/>
        <w:numPr>
          <w:ilvl w:val="0"/>
          <w:numId w:val="2"/>
        </w:numPr>
        <w:spacing w:before="0" w:after="0"/>
        <w:rPr>
          <w:rStyle w:val="CodeChar"/>
          <w:highlight w:val="green"/>
          <w:lang w:val="en-GB"/>
        </w:rPr>
      </w:pPr>
      <w:r w:rsidRPr="00507433">
        <w:rPr>
          <w:rStyle w:val="CodeChar"/>
          <w:highlight w:val="green"/>
          <w:lang w:val="en-GB"/>
        </w:rPr>
        <w:t>TableNumber - int</w:t>
      </w:r>
    </w:p>
    <w:p w:rsidR="00B06BD4" w:rsidRPr="00507433" w:rsidRDefault="00B06BD4" w:rsidP="00397B95">
      <w:pPr>
        <w:pStyle w:val="Heading5"/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Functionality</w:t>
      </w:r>
    </w:p>
    <w:p w:rsidR="00B06BD4" w:rsidRPr="00507433" w:rsidRDefault="00B06BD4" w:rsidP="00397B95">
      <w:pPr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Finds the table with the same table number. Gets the bill for that table and clears it. Finally returns:</w:t>
      </w:r>
    </w:p>
    <w:p w:rsidR="00B06BD4" w:rsidRPr="00507433" w:rsidRDefault="00B06BD4" w:rsidP="00397B95">
      <w:pPr>
        <w:rPr>
          <w:rStyle w:val="CodeChar"/>
          <w:highlight w:val="green"/>
          <w:lang w:val="en-GB"/>
        </w:rPr>
      </w:pPr>
      <w:r w:rsidRPr="00507433">
        <w:rPr>
          <w:rStyle w:val="CodeChar"/>
          <w:highlight w:val="green"/>
          <w:lang w:val="en-GB"/>
        </w:rPr>
        <w:t>"Table: {tableNumber}"</w:t>
      </w:r>
    </w:p>
    <w:p w:rsidR="00B06BD4" w:rsidRPr="00183FCF" w:rsidRDefault="00B06BD4" w:rsidP="00397B95">
      <w:pPr>
        <w:rPr>
          <w:rStyle w:val="CodeChar"/>
          <w:lang w:val="en-GB"/>
        </w:rPr>
      </w:pPr>
      <w:r w:rsidRPr="00507433">
        <w:rPr>
          <w:rStyle w:val="CodeChar"/>
          <w:highlight w:val="green"/>
          <w:lang w:val="en-GB"/>
        </w:rPr>
        <w:t>"Bill: {table bill:f2}"</w:t>
      </w:r>
    </w:p>
    <w:p w:rsidR="00B06BD4" w:rsidRPr="00507433" w:rsidRDefault="00B06BD4" w:rsidP="00397B95">
      <w:pPr>
        <w:pStyle w:val="Heading4"/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GetFreeTablesInfo Command</w:t>
      </w:r>
    </w:p>
    <w:p w:rsidR="00B06BD4" w:rsidRPr="00507433" w:rsidRDefault="00B06BD4" w:rsidP="00397B95">
      <w:pPr>
        <w:pStyle w:val="Heading5"/>
        <w:rPr>
          <w:noProof/>
          <w:highlight w:val="green"/>
          <w:lang w:val="en-GB"/>
        </w:rPr>
      </w:pPr>
      <w:r w:rsidRPr="00507433">
        <w:rPr>
          <w:noProof/>
          <w:highlight w:val="green"/>
          <w:lang w:val="en-GB"/>
        </w:rPr>
        <w:t>Functionality</w:t>
      </w:r>
    </w:p>
    <w:p w:rsidR="00B06BD4" w:rsidRPr="00183FCF" w:rsidRDefault="00B06BD4" w:rsidP="00397B95">
      <w:pPr>
        <w:rPr>
          <w:noProof/>
          <w:lang w:val="en-GB"/>
        </w:rPr>
      </w:pPr>
      <w:r w:rsidRPr="00507433">
        <w:rPr>
          <w:noProof/>
          <w:highlight w:val="green"/>
          <w:lang w:val="en-GB"/>
        </w:rPr>
        <w:t>Finds all not reserved tables and for each table returns the table info.</w:t>
      </w:r>
    </w:p>
    <w:p w:rsidR="00B06BD4" w:rsidRPr="00F02557" w:rsidRDefault="00B06BD4" w:rsidP="00397B95">
      <w:pPr>
        <w:pStyle w:val="Heading4"/>
        <w:rPr>
          <w:noProof/>
          <w:highlight w:val="green"/>
          <w:lang w:val="en-GB"/>
        </w:rPr>
      </w:pPr>
      <w:r w:rsidRPr="00F02557">
        <w:rPr>
          <w:noProof/>
          <w:highlight w:val="green"/>
          <w:lang w:val="en-GB"/>
        </w:rPr>
        <w:t>GetTotalIncome Command</w:t>
      </w:r>
    </w:p>
    <w:p w:rsidR="00B06BD4" w:rsidRPr="00F02557" w:rsidRDefault="00B06BD4" w:rsidP="00397B95">
      <w:pPr>
        <w:rPr>
          <w:noProof/>
          <w:highlight w:val="green"/>
          <w:lang w:val="en-GB"/>
        </w:rPr>
      </w:pPr>
      <w:r w:rsidRPr="00F02557">
        <w:rPr>
          <w:noProof/>
          <w:highlight w:val="green"/>
          <w:lang w:val="en-GB"/>
        </w:rPr>
        <w:t>Returns the total income for the restaurant for all orders.</w:t>
      </w:r>
    </w:p>
    <w:p w:rsidR="00B06BD4" w:rsidRPr="00B76A58" w:rsidRDefault="00B06BD4" w:rsidP="00397B95">
      <w:pPr>
        <w:pStyle w:val="Code"/>
      </w:pPr>
      <w:r w:rsidRPr="00F02557">
        <w:rPr>
          <w:highlight w:val="green"/>
        </w:rPr>
        <w:t>"Total income: {income:f2}lv"</w:t>
      </w:r>
    </w:p>
    <w:p w:rsidR="00B06BD4" w:rsidRDefault="00B06BD4" w:rsidP="00183FCF">
      <w:pPr>
        <w:pStyle w:val="Heading2"/>
        <w:numPr>
          <w:ilvl w:val="0"/>
          <w:numId w:val="0"/>
        </w:numPr>
      </w:pPr>
      <w:r>
        <w:t>Input / Output</w:t>
      </w:r>
    </w:p>
    <w:p w:rsidR="00B06BD4" w:rsidRDefault="00B06BD4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:rsidR="00B06BD4" w:rsidRPr="002D6A2C" w:rsidRDefault="00B06BD4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 w:cs="Consolas"/>
          <w:b/>
          <w:bCs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bCs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bCs/>
          <w:noProof/>
        </w:rPr>
        <w:t>commented</w:t>
      </w:r>
      <w:r>
        <w:rPr>
          <w:noProof/>
        </w:rPr>
        <w:t xml:space="preserve">, </w:t>
      </w:r>
      <w:r>
        <w:rPr>
          <w:b/>
          <w:bCs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bCs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bCs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bCs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bCs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bCs/>
          <w:noProof/>
        </w:rPr>
        <w:t>ready</w:t>
      </w:r>
      <w:r>
        <w:rPr>
          <w:noProof/>
        </w:rPr>
        <w:t xml:space="preserve"> with this too.</w:t>
      </w:r>
    </w:p>
    <w:p w:rsidR="00B06BD4" w:rsidRDefault="00B06BD4" w:rsidP="00397B95">
      <w:pPr>
        <w:pStyle w:val="Heading3"/>
        <w:rPr>
          <w:rFonts w:cs="Arial"/>
          <w:lang w:val="bg-BG"/>
        </w:rPr>
      </w:pPr>
      <w:r>
        <w:t>Input</w:t>
      </w:r>
    </w:p>
    <w:p w:rsidR="00B06BD4" w:rsidRDefault="00B06BD4" w:rsidP="00397B95">
      <w:r>
        <w:t xml:space="preserve">Below, you can see the </w:t>
      </w:r>
      <w:r>
        <w:rPr>
          <w:b/>
          <w:bCs/>
        </w:rPr>
        <w:t>format</w:t>
      </w:r>
      <w:r>
        <w:t xml:space="preserve"> in which </w:t>
      </w:r>
      <w:r>
        <w:rPr>
          <w:b/>
          <w:bCs/>
        </w:rPr>
        <w:t>each command</w:t>
      </w:r>
      <w:r>
        <w:t xml:space="preserve"> will be given in the input: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AddFood {type} {name} {price}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AddDrink {type} {name} {Portion} {brand}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AddTable {type} {tableNumber} {capacity}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ReserveTable {numberOfPeople}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OrderFood {tableNumber} {foodName}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OrderDrink {tableNumber} {drinkName} {drinkBrand}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LeaveTable {tableNumber}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GetFreeTablesInfo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GetTotalIncome</w:t>
      </w:r>
    </w:p>
    <w:p w:rsidR="00B06BD4" w:rsidRDefault="00B06BD4" w:rsidP="00397B95">
      <w:pPr>
        <w:pStyle w:val="Code"/>
        <w:numPr>
          <w:ilvl w:val="0"/>
          <w:numId w:val="2"/>
        </w:numPr>
      </w:pPr>
      <w:r>
        <w:t>END</w:t>
      </w:r>
    </w:p>
    <w:p w:rsidR="00B06BD4" w:rsidRDefault="00B06BD4" w:rsidP="00397B95">
      <w:pPr>
        <w:pStyle w:val="Heading3"/>
      </w:pPr>
      <w:r>
        <w:t>Output</w:t>
      </w:r>
    </w:p>
    <w:p w:rsidR="00B06BD4" w:rsidRPr="00F96B83" w:rsidRDefault="00B06BD4" w:rsidP="00183FCF">
      <w:pPr>
        <w:jc w:val="both"/>
        <w:rPr>
          <w:noProof/>
        </w:rPr>
      </w:pPr>
      <w:r>
        <w:t xml:space="preserve">Print the output from each command when issued. </w:t>
      </w:r>
      <w:r>
        <w:rPr>
          <w:noProof/>
        </w:rPr>
        <w:t>If an exception is thrown during any of the commands' execution, print the exception message.</w:t>
      </w:r>
    </w:p>
    <w:p w:rsidR="00B06BD4" w:rsidRDefault="00B06BD4" w:rsidP="00397B95">
      <w:pPr>
        <w:pStyle w:val="Heading3"/>
      </w:pPr>
      <w:r>
        <w:t>Examples</w:t>
      </w:r>
    </w:p>
    <w:tbl>
      <w:tblPr>
        <w:tblW w:w="10440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40"/>
      </w:tblGrid>
      <w:tr w:rsidR="00B06BD4" w:rsidRPr="00CC10A8">
        <w:tc>
          <w:tcPr>
            <w:tcW w:w="10440" w:type="dxa"/>
            <w:shd w:val="clear" w:color="auto" w:fill="D9D9D9"/>
          </w:tcPr>
          <w:p w:rsidR="00B06BD4" w:rsidRPr="00CC10A8" w:rsidRDefault="00B06BD4" w:rsidP="00CC10A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C10A8">
              <w:rPr>
                <w:b/>
                <w:bCs/>
              </w:rPr>
              <w:t>Input</w:t>
            </w:r>
          </w:p>
        </w:tc>
      </w:tr>
      <w:tr w:rsidR="00B06BD4" w:rsidRPr="00CC10A8">
        <w:tc>
          <w:tcPr>
            <w:tcW w:w="10440" w:type="dxa"/>
          </w:tcPr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AddFood Bread White 2.90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AddDrink Water Spring 500 Divna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AddTable InsideTable 1 10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AddTable OutsideTable 2 20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ReserveTable 5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OrderFood 1 White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OrderDrink 1 Spring Divna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 xml:space="preserve">GetFreeTablesInfo 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LeaveTable 1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GetTotalIncome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</w:tr>
      <w:tr w:rsidR="00B06BD4" w:rsidRPr="00CC10A8">
        <w:tc>
          <w:tcPr>
            <w:tcW w:w="10440" w:type="dxa"/>
            <w:shd w:val="clear" w:color="auto" w:fill="D9D9D9"/>
          </w:tcPr>
          <w:p w:rsidR="00B06BD4" w:rsidRPr="00CC10A8" w:rsidRDefault="00B06BD4" w:rsidP="00CC10A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C10A8">
              <w:rPr>
                <w:b/>
                <w:bCs/>
              </w:rPr>
              <w:t>Output</w:t>
            </w:r>
          </w:p>
        </w:tc>
      </w:tr>
      <w:tr w:rsidR="00B06BD4" w:rsidRPr="00CC10A8">
        <w:tc>
          <w:tcPr>
            <w:tcW w:w="10440" w:type="dxa"/>
          </w:tcPr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Added White (Bread) to the menu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Added Spring (Divna) to the drink menu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Added table number 1 in the bakery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Added table number 2 in the bakery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Table 1 has been reserved for 5 people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Table 1 ordered White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Table 1 ordered Spring Divna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Table: 2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Type: OutsideTable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Capacity: 20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Price per Person: 3.50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Table: 1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Bill: 16.90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Total income: 16.90lv</w:t>
            </w:r>
          </w:p>
        </w:tc>
      </w:tr>
    </w:tbl>
    <w:p w:rsidR="00B06BD4" w:rsidRDefault="00B06BD4" w:rsidP="00397B95"/>
    <w:tbl>
      <w:tblPr>
        <w:tblW w:w="10440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40"/>
      </w:tblGrid>
      <w:tr w:rsidR="00B06BD4" w:rsidRPr="00CC10A8">
        <w:tc>
          <w:tcPr>
            <w:tcW w:w="10440" w:type="dxa"/>
            <w:shd w:val="clear" w:color="auto" w:fill="D9D9D9"/>
          </w:tcPr>
          <w:p w:rsidR="00B06BD4" w:rsidRPr="00CC10A8" w:rsidRDefault="00B06BD4" w:rsidP="00CC10A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C10A8">
              <w:rPr>
                <w:b/>
                <w:bCs/>
              </w:rPr>
              <w:t>Input</w:t>
            </w:r>
          </w:p>
        </w:tc>
      </w:tr>
      <w:tr w:rsidR="00B06BD4" w:rsidRPr="00CC10A8">
        <w:tc>
          <w:tcPr>
            <w:tcW w:w="10440" w:type="dxa"/>
          </w:tcPr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AddFood Bread Healthy 2.90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AddFood Cake Choco 12.90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AddDrink Water Spring -500 Divna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AddDrink Tea HerbalTea 200 Bio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AddTable InsideTable 1 10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AddTable InsideTable 2 12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AddTable InsideTable 3 11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AddTable OutsideTable 4 20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AddTable OutsideTable 5 -2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AddTable OutsideTable 6 10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ReserveTable 5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ReserveTable 1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ReserveTable 2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OrderFood 1 Healthy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OrderFood 2 Choco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OrderFood 3 Choco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OrderFood 4 Choco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OrderDrink 1 Spring Divna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OrderDrink 2 Spring Divna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OrderDrink 2 Spring Herbal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OrderDrink 3 Spring Monin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 xml:space="preserve">GetFreeTablesInfo 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LeaveTable 1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LeaveTable 2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GetTotalIncome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 w:rsidRPr="00CC10A8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</w:tr>
      <w:tr w:rsidR="00B06BD4" w:rsidRPr="00CC10A8">
        <w:tc>
          <w:tcPr>
            <w:tcW w:w="10440" w:type="dxa"/>
            <w:shd w:val="clear" w:color="auto" w:fill="D9D9D9"/>
          </w:tcPr>
          <w:p w:rsidR="00B06BD4" w:rsidRPr="00CC10A8" w:rsidRDefault="00B06BD4" w:rsidP="00CC10A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C10A8">
              <w:rPr>
                <w:b/>
                <w:bCs/>
              </w:rPr>
              <w:t>Output</w:t>
            </w:r>
          </w:p>
        </w:tc>
      </w:tr>
      <w:tr w:rsidR="00B06BD4" w:rsidRPr="00CC10A8">
        <w:tc>
          <w:tcPr>
            <w:tcW w:w="10440" w:type="dxa"/>
          </w:tcPr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Added Healthy (Bread) to the menu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Added Choco (Cake) to the menu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Portion cannot be less or equal to zero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Added HerbalTea (Bio) to the drink menu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Added table number 1 in the bakery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Added table number 2 in the bakery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Added table number 3 in the bakery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Added table number 4 in the bakery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Capacity has to be greater than 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Added table number 6 in the bakery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 1 has been reserved for 5 people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 2 has been reserved for 1 people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 3 has been reserved for 2 people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 1 ordered Healthy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 2 ordered Choco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 3 ordered Choco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 4 ordered Choco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There is no Spring Divna available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There is no Spring Divna available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There is no Spring Herbal available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There is no Spring Monin available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Table: 4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Type: OutsideTable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Capacity: 20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Price per Person: 3.50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Table: 6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Type: OutsideTable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Capacity: 10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Price per Person: 3.50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Table: 1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Bill: 15.40</w:t>
            </w:r>
          </w:p>
          <w:p w:rsidR="00B06BD4" w:rsidRPr="00617C2C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Table: 2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17C2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Bill: 15.40</w:t>
            </w:r>
          </w:p>
          <w:p w:rsidR="00B06BD4" w:rsidRPr="00CC10A8" w:rsidRDefault="00B06BD4" w:rsidP="00CC10A8">
            <w:pPr>
              <w:spacing w:before="0"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F202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green"/>
              </w:rPr>
              <w:t>Total income: 30.80lv</w:t>
            </w:r>
          </w:p>
        </w:tc>
      </w:tr>
    </w:tbl>
    <w:p w:rsidR="00B06BD4" w:rsidRDefault="00B06BD4" w:rsidP="00397B95"/>
    <w:p w:rsidR="00B06BD4" w:rsidRDefault="00B06BD4" w:rsidP="00796964">
      <w:pPr>
        <w:pStyle w:val="Heading2"/>
        <w:numPr>
          <w:ilvl w:val="0"/>
          <w:numId w:val="0"/>
        </w:numPr>
      </w:pPr>
      <w:r>
        <w:t>Task 3: Unit testing (100 points)</w:t>
      </w:r>
    </w:p>
    <w:p w:rsidR="00B06BD4" w:rsidRPr="00397B95" w:rsidRDefault="00B06BD4" w:rsidP="00397B95">
      <w:r w:rsidRPr="00440C6A">
        <w:t xml:space="preserve">You will receive a skeleton with </w:t>
      </w:r>
      <w:r>
        <w:t>two</w:t>
      </w:r>
      <w:r w:rsidRPr="00440C6A">
        <w:t xml:space="preserve"> class</w:t>
      </w:r>
      <w:r>
        <w:t>es</w:t>
      </w:r>
      <w:r w:rsidRPr="00440C6A">
        <w:t xml:space="preserve"> </w:t>
      </w:r>
      <w:r>
        <w:rPr>
          <w:noProof/>
        </w:rPr>
        <w:t xml:space="preserve">– </w:t>
      </w:r>
      <w:r w:rsidRPr="00640136">
        <w:rPr>
          <w:rFonts w:ascii="Consolas" w:hAnsi="Consolas" w:cs="Consolas"/>
          <w:b/>
          <w:bCs/>
          <w:noProof/>
        </w:rPr>
        <w:t>Item</w:t>
      </w:r>
      <w:r>
        <w:rPr>
          <w:noProof/>
        </w:rPr>
        <w:t xml:space="preserve"> and </w:t>
      </w:r>
      <w:r w:rsidRPr="00640136">
        <w:rPr>
          <w:rFonts w:ascii="Consolas" w:hAnsi="Consolas" w:cs="Consolas"/>
          <w:b/>
          <w:bCs/>
          <w:noProof/>
        </w:rPr>
        <w:t>BankVault</w:t>
      </w:r>
      <w:r w:rsidRPr="00440C6A">
        <w:rPr>
          <w:noProof/>
        </w:rPr>
        <w:t xml:space="preserve">. The class </w:t>
      </w:r>
      <w:r>
        <w:rPr>
          <w:noProof/>
        </w:rPr>
        <w:t xml:space="preserve">that you need to test is </w:t>
      </w:r>
      <w:r w:rsidRPr="00640136">
        <w:rPr>
          <w:rFonts w:ascii="Consolas" w:hAnsi="Consolas" w:cs="Consolas"/>
          <w:b/>
          <w:bCs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>
        <w:t>s</w:t>
      </w:r>
      <w:r w:rsidRPr="00440C6A">
        <w:t xml:space="preserve"> to make sure that the class is working as intended.</w:t>
      </w:r>
    </w:p>
    <w:sectPr w:rsidR="00B06BD4" w:rsidRPr="00397B95" w:rsidSect="00183FCF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BD4" w:rsidRDefault="00B06BD4" w:rsidP="008068A2">
      <w:pPr>
        <w:spacing w:after="0" w:line="240" w:lineRule="auto"/>
      </w:pPr>
      <w:r>
        <w:separator/>
      </w:r>
    </w:p>
  </w:endnote>
  <w:endnote w:type="continuationSeparator" w:id="0">
    <w:p w:rsidR="00B06BD4" w:rsidRDefault="00B06BD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D4" w:rsidRDefault="00B06BD4" w:rsidP="004E4C1E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49" type="#_x0000_t202" style="position:absolute;margin-left:109.85pt;margin-top:28.05pt;width:40.15pt;height:13pt;z-index:251657728;visibility:visible;v-text-anchor:middle" filled="f" stroked="f" strokeweight=".5pt">
          <v:textbox inset=".5mm,0,0,0">
            <w:txbxContent>
              <w:p w:rsidR="00B06BD4" w:rsidRPr="002C539D" w:rsidRDefault="00B06BD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6" o:spid="_x0000_s2050" type="#_x0000_t202" style="position:absolute;margin-left:109pt;margin-top:7pt;width:411.4pt;height:40.45pt;z-index:251656704;visibility:visible" filled="f" stroked="f">
          <v:textbox inset=".5mm,1.2mm,.5mm,.5mm">
            <w:txbxContent>
              <w:p w:rsidR="00B06BD4" w:rsidRPr="002C539D" w:rsidRDefault="00B06BD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:rsidR="00B06BD4" w:rsidRPr="00596AA5" w:rsidRDefault="00B06BD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fldChar w:fldCharType="begin"/>
                </w:r>
                <w:r>
                  <w:instrText xml:space="preserve"> HYPERLINK "https://softuni.org/" </w:instrText>
                </w:r>
                <w:r>
                  <w:fldChar w:fldCharType="separate"/>
                </w:r>
                <w:r w:rsidRPr="00CC10A8">
                  <w:rPr>
                    <w:noProof/>
                    <w:sz w:val="18"/>
                    <w:szCs w:val="18"/>
                    <w:lang w:val="bg-BG" w:eastAsia="bg-BG"/>
                  </w:rPr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3" o:spid="_x0000_i1043" type="#_x0000_t75" href="https://softuni.org/" style="width:14.25pt;height:14.25pt;visibility:visible" o:button="t">
                      <v:fill o:detectmouseclick="t"/>
                      <v:imagedata r:id="rId2" o:title=""/>
                    </v:shape>
                  </w:pict>
                </w:r>
                <w:r>
                  <w:fldChar w:fldCharType="end"/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hyperlink r:id="rId3" w:history="1">
                  <w:r w:rsidRPr="00CC10A8">
                    <w:rPr>
                      <w:noProof/>
                      <w:sz w:val="18"/>
                      <w:szCs w:val="18"/>
                      <w:lang w:val="bg-BG" w:eastAsia="bg-BG"/>
                    </w:rPr>
                    <w:pict>
                      <v:shape id="Picture 2" o:spid="_x0000_i1044" type="#_x0000_t75" href="https://softuni.bg/" style="width:14.25pt;height:14.25pt;visibility:visible" o:button="t">
                        <v:fill o:detectmouseclick="t"/>
                        <v:imagedata r:id="rId4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hyperlink r:id="rId5" w:history="1">
                  <w:r w:rsidRPr="00CC10A8">
                    <w:rPr>
                      <w:noProof/>
                      <w:sz w:val="18"/>
                      <w:szCs w:val="18"/>
                      <w:lang w:val="bg-BG" w:eastAsia="bg-BG"/>
                    </w:rPr>
                    <w:pict>
                      <v:shape id="Picture 5" o:spid="_x0000_i1045" type="#_x0000_t75" href="https://www.facebook.com/softuni.o" style="width:13.5pt;height:13.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 </w:t>
                </w:r>
                <w:hyperlink r:id="rId7" w:history="1">
                  <w:r w:rsidRPr="00CC10A8">
                    <w:rPr>
                      <w:noProof/>
                      <w:sz w:val="18"/>
                      <w:szCs w:val="18"/>
                      <w:lang w:val="bg-BG" w:eastAsia="bg-BG"/>
                    </w:rPr>
                    <w:pict>
                      <v:shape id="Picture 20" o:spid="_x0000_i1046" type="#_x0000_t75" href="https://www.instagram.com/softuni_o" style="width:12.75pt;height:12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hyperlink r:id="rId9" w:history="1">
                  <w:r w:rsidRPr="00CC10A8">
                    <w:rPr>
                      <w:noProof/>
                      <w:sz w:val="18"/>
                      <w:szCs w:val="18"/>
                      <w:lang w:val="bg-BG" w:eastAsia="bg-BG"/>
                    </w:rPr>
                    <w:pict>
                      <v:shape id="Picture 7" o:spid="_x0000_i1047" type="#_x0000_t75" href="https://twitter.com/SoftUn" style="width:13.5pt;height:13.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</w:t>
                </w:r>
                <w:hyperlink r:id="rId11" w:history="1">
                  <w:r w:rsidRPr="00CC10A8">
                    <w:rPr>
                      <w:noProof/>
                      <w:sz w:val="18"/>
                      <w:szCs w:val="18"/>
                      <w:lang w:val="bg-BG" w:eastAsia="bg-BG"/>
                    </w:rPr>
                    <w:pict>
                      <v:shape id="Picture 17" o:spid="_x0000_i1048" type="#_x0000_t75" href="https://www.youtube.com/channel/UCqvOk8tYzfRS-eDy4vs3U" style="width:13.5pt;height:13.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 </w:t>
                </w:r>
                <w:hyperlink r:id="rId13" w:history="1">
                  <w:r w:rsidRPr="00CC10A8">
                    <w:rPr>
                      <w:noProof/>
                      <w:sz w:val="18"/>
                      <w:szCs w:val="18"/>
                      <w:lang w:val="bg-BG" w:eastAsia="bg-BG"/>
                    </w:rPr>
                    <w:pict>
                      <v:shape id="Picture 21" o:spid="_x0000_i1049" type="#_x0000_t75" href="https://www.linkedin.com/company/softun" style="width:13.5pt;height:13.5pt;visibility:visible" o:button="t">
                        <v:fill o:detectmouseclick="t"/>
                        <v:imagedata r:id="rId14" o:title="" croptop="-43f" cropbottom="-43f" cropleft="-93f" cropright="-93f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 </w:t>
                </w:r>
                <w:hyperlink r:id="rId15" w:history="1">
                  <w:r w:rsidRPr="00CC10A8">
                    <w:rPr>
                      <w:noProof/>
                      <w:sz w:val="18"/>
                      <w:szCs w:val="18"/>
                      <w:lang w:val="bg-BG" w:eastAsia="bg-BG"/>
                    </w:rPr>
                    <w:pict>
                      <v:shape id="Picture 22" o:spid="_x0000_i1050" type="#_x0000_t75" href="https://github.com/SoftU" style="width:12.75pt;height:12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 w:rsidRPr="00596AA5">
                  <w:rPr>
                    <w:sz w:val="18"/>
                    <w:szCs w:val="18"/>
                  </w:rPr>
                  <w:t xml:space="preserve">   </w:t>
                </w:r>
                <w:hyperlink r:id="rId17" w:history="1">
                  <w:r w:rsidRPr="00CC10A8">
                    <w:rPr>
                      <w:noProof/>
                      <w:sz w:val="18"/>
                      <w:szCs w:val="18"/>
                      <w:lang w:val="bg-BG" w:eastAsia="bg-BG"/>
                    </w:rPr>
                    <w:pict>
                      <v:shape id="Picture 23" o:spid="_x0000_i1051" type="#_x0000_t75" href="mailto:info@softuni.o" style="width:13.5pt;height:13.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</w:p>
            </w:txbxContent>
          </v:textbox>
        </v:shape>
      </w:pict>
    </w:r>
    <w:r>
      <w:rPr>
        <w:noProof/>
        <w:lang w:val="bg-BG" w:eastAsia="bg-BG"/>
      </w:rPr>
      <w:pict>
        <v:shape id="Picture 1" o:spid="_x0000_s2051" type="#_x0000_t75" href="https://softuni.org/" style="position:absolute;margin-left:-.85pt;margin-top:11.1pt;width:98.65pt;height:34.05pt;z-index:251659776;visibility:visible" o:button="t">
          <v:fill o:detectmouseclick="t"/>
          <v:imagedata r:id="rId19" o:title=""/>
          <w10:wrap type="square"/>
        </v:shape>
      </w:pict>
    </w:r>
    <w:r>
      <w:rPr>
        <w:noProof/>
        <w:lang w:val="bg-BG" w:eastAsia="bg-BG"/>
      </w:rPr>
      <w:pict>
        <v:line id="Straight Connector 19" o:spid="_x0000_s2052" style="position:absolute;flip:y;z-index:251655680;visibility:visible" from="-.1pt,5.2pt" to="520.7pt,5.2pt" strokecolor="#974706" strokeweight="1pt">
          <v:stroke endcap="round"/>
        </v:line>
      </w:pict>
    </w:r>
    <w:r>
      <w:rPr>
        <w:noProof/>
        <w:lang w:val="bg-BG" w:eastAsia="bg-BG"/>
      </w:rPr>
      <w:pict>
        <v:shape id="Text Box 4" o:spid="_x0000_s2053" type="#_x0000_t202" style="position:absolute;margin-left:444.65pt;margin-top:26.95pt;width:70.9pt;height:15.9pt;z-index:251658752;visibility:visible;v-text-anchor:middle" filled="f" stroked="f" strokeweight=".5pt">
          <v:textbox inset="0,0,0,0">
            <w:txbxContent>
              <w:p w:rsidR="00B06BD4" w:rsidRPr="00596AA5" w:rsidRDefault="00B06BD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BD4" w:rsidRDefault="00B06BD4" w:rsidP="008068A2">
      <w:pPr>
        <w:spacing w:after="0" w:line="240" w:lineRule="auto"/>
      </w:pPr>
      <w:r>
        <w:separator/>
      </w:r>
    </w:p>
  </w:footnote>
  <w:footnote w:type="continuationSeparator" w:id="0">
    <w:p w:rsidR="00B06BD4" w:rsidRDefault="00B06BD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D4" w:rsidRDefault="00B06BD4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5F04"/>
    <w:rsid w:val="00064D15"/>
    <w:rsid w:val="0008559D"/>
    <w:rsid w:val="00086727"/>
    <w:rsid w:val="00087DAA"/>
    <w:rsid w:val="0009209B"/>
    <w:rsid w:val="000A6794"/>
    <w:rsid w:val="000B39E6"/>
    <w:rsid w:val="000B56F0"/>
    <w:rsid w:val="000C05ED"/>
    <w:rsid w:val="000C5361"/>
    <w:rsid w:val="000D3F07"/>
    <w:rsid w:val="000F4C3A"/>
    <w:rsid w:val="00103906"/>
    <w:rsid w:val="001139EC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1F3B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0923"/>
    <w:rsid w:val="00293F33"/>
    <w:rsid w:val="002A2D2D"/>
    <w:rsid w:val="002C539D"/>
    <w:rsid w:val="002C71C6"/>
    <w:rsid w:val="002D07CA"/>
    <w:rsid w:val="002D6A2C"/>
    <w:rsid w:val="00305122"/>
    <w:rsid w:val="00313CAD"/>
    <w:rsid w:val="003230CF"/>
    <w:rsid w:val="0033212E"/>
    <w:rsid w:val="0033490F"/>
    <w:rsid w:val="003735B5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F4A"/>
    <w:rsid w:val="004255CF"/>
    <w:rsid w:val="00425C97"/>
    <w:rsid w:val="004311CA"/>
    <w:rsid w:val="00437CE1"/>
    <w:rsid w:val="00440C6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5FA"/>
    <w:rsid w:val="0050017E"/>
    <w:rsid w:val="00503820"/>
    <w:rsid w:val="005054C7"/>
    <w:rsid w:val="00507433"/>
    <w:rsid w:val="00507F81"/>
    <w:rsid w:val="005172E9"/>
    <w:rsid w:val="00517B12"/>
    <w:rsid w:val="00524789"/>
    <w:rsid w:val="00527BE8"/>
    <w:rsid w:val="00527EFA"/>
    <w:rsid w:val="005439C9"/>
    <w:rsid w:val="00553B24"/>
    <w:rsid w:val="00553CCB"/>
    <w:rsid w:val="00562D9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04B64"/>
    <w:rsid w:val="006105D1"/>
    <w:rsid w:val="00617C2C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6F22A4"/>
    <w:rsid w:val="00704432"/>
    <w:rsid w:val="00704A53"/>
    <w:rsid w:val="007051DF"/>
    <w:rsid w:val="00710931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4EDA"/>
    <w:rsid w:val="007A635E"/>
    <w:rsid w:val="007B030F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0114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BA3"/>
    <w:rsid w:val="00955691"/>
    <w:rsid w:val="00961157"/>
    <w:rsid w:val="00965C5B"/>
    <w:rsid w:val="0096684B"/>
    <w:rsid w:val="0097254D"/>
    <w:rsid w:val="00972C7F"/>
    <w:rsid w:val="00976E46"/>
    <w:rsid w:val="009B4FB4"/>
    <w:rsid w:val="009B6D9A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7553F"/>
    <w:rsid w:val="00A8259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BD4"/>
    <w:rsid w:val="00B148DD"/>
    <w:rsid w:val="00B2472A"/>
    <w:rsid w:val="00B33358"/>
    <w:rsid w:val="00B368BE"/>
    <w:rsid w:val="00B567F6"/>
    <w:rsid w:val="00B56DF3"/>
    <w:rsid w:val="00B57A5C"/>
    <w:rsid w:val="00B6185B"/>
    <w:rsid w:val="00B638EB"/>
    <w:rsid w:val="00B63DED"/>
    <w:rsid w:val="00B739A4"/>
    <w:rsid w:val="00B753E7"/>
    <w:rsid w:val="00B76A58"/>
    <w:rsid w:val="00B86AF3"/>
    <w:rsid w:val="00B9309B"/>
    <w:rsid w:val="00BA1F40"/>
    <w:rsid w:val="00BA4820"/>
    <w:rsid w:val="00BA4B26"/>
    <w:rsid w:val="00BA7C2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C8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C10A8"/>
    <w:rsid w:val="00CC3C19"/>
    <w:rsid w:val="00CD5181"/>
    <w:rsid w:val="00CD7485"/>
    <w:rsid w:val="00CE2360"/>
    <w:rsid w:val="00CE236C"/>
    <w:rsid w:val="00CF0047"/>
    <w:rsid w:val="00D174D4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90D88"/>
    <w:rsid w:val="00E95E0B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EF2022"/>
    <w:rsid w:val="00F00380"/>
    <w:rsid w:val="00F02557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B83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locked="1" w:semiHidden="0" w:uiPriority="0"/>
    <w:lsdException w:name="Table Subtle 2" w:unhideWhenUsed="1"/>
    <w:lsdException w:name="Table Web 1" w:unhideWhenUsed="1"/>
    <w:lsdException w:name="Table Web 2" w:locked="1" w:semiHidden="0" w:uiPriority="0"/>
    <w:lsdException w:name="Table Web 3" w:locked="1" w:semiHidden="0" w:uiPriority="0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54B7"/>
    <w:pPr>
      <w:keepNext/>
      <w:keepLines/>
      <w:spacing w:before="200" w:after="4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C5930"/>
    <w:pPr>
      <w:keepNext/>
      <w:keepLines/>
      <w:spacing w:before="120" w:after="4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C5930"/>
    <w:pPr>
      <w:keepNext/>
      <w:keepLines/>
      <w:spacing w:before="120" w:after="4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C5930"/>
    <w:pPr>
      <w:keepNext/>
      <w:keepLines/>
      <w:spacing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54B7"/>
    <w:rPr>
      <w:rFonts w:eastAsia="SimSun"/>
      <w:b/>
      <w:bCs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55B4"/>
    <w:rPr>
      <w:rFonts w:ascii="Calibri" w:eastAsia="SimSun" w:hAnsi="Calibri" w:cs="Calibri"/>
      <w:b/>
      <w:bCs/>
      <w:color w:val="7C380A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C5930"/>
    <w:rPr>
      <w:rFonts w:eastAsia="SimSun"/>
      <w:b/>
      <w:bCs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C5930"/>
    <w:rPr>
      <w:rFonts w:eastAsia="SimSun"/>
      <w:b/>
      <w:bCs/>
      <w:color w:val="A34A0D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C5930"/>
    <w:rPr>
      <w:rFonts w:eastAsia="SimSun"/>
      <w:b/>
      <w:bCs/>
      <w:color w:val="B2500E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paragraph" w:customStyle="1" w:styleId="Code">
    <w:name w:val="Code"/>
    <w:basedOn w:val="Normal"/>
    <w:link w:val="CodeChar"/>
    <w:uiPriority w:val="99"/>
    <w:rsid w:val="008063E1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8063E1"/>
    <w:rPr>
      <w:rFonts w:ascii="Consolas" w:hAnsi="Consolas" w:cs="Consolas"/>
      <w:b/>
      <w:bCs/>
      <w:noProof/>
    </w:rPr>
  </w:style>
  <w:style w:type="table" w:styleId="TableGrid">
    <w:name w:val="Table Grid"/>
    <w:basedOn w:val="TableNormal"/>
    <w:uiPriority w:val="99"/>
    <w:rsid w:val="0076391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uiPriority w:val="99"/>
    <w:rsid w:val="00D8395C"/>
  </w:style>
  <w:style w:type="paragraph" w:customStyle="1" w:styleId="Index">
    <w:name w:val="Index"/>
    <w:basedOn w:val="Normal"/>
    <w:uiPriority w:val="99"/>
    <w:rsid w:val="005054C7"/>
    <w:pPr>
      <w:suppressLineNumbers/>
      <w:spacing w:before="0" w:after="200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054C7"/>
  </w:style>
  <w:style w:type="character" w:customStyle="1" w:styleId="InternetLink">
    <w:name w:val="Internet Link"/>
    <w:basedOn w:val="DefaultParagraphFont"/>
    <w:uiPriority w:val="99"/>
    <w:rsid w:val="005054C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527BE8"/>
    <w:rPr>
      <w:color w:val="auto"/>
      <w:shd w:val="clear" w:color="auto" w:fill="auto"/>
    </w:rPr>
  </w:style>
  <w:style w:type="table" w:customStyle="1" w:styleId="PlainTable3">
    <w:name w:val="Plain Table 3"/>
    <w:uiPriority w:val="99"/>
    <w:rsid w:val="005F5FC4"/>
    <w:rPr>
      <w:rFonts w:cs="Calibri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uiPriority w:val="99"/>
    <w:rsid w:val="00D96AF2"/>
    <w:rPr>
      <w:rFonts w:cs="Calibri"/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4Accent6">
    <w:name w:val="Grid Table 4 Accent 6"/>
    <w:uiPriority w:val="99"/>
    <w:rsid w:val="00D96AF2"/>
    <w:rPr>
      <w:rFonts w:cs="Calibri"/>
      <w:sz w:val="20"/>
      <w:szCs w:val="20"/>
    </w:rPr>
    <w:tblPr>
      <w:tblStyleRowBandSize w:val="1"/>
      <w:tblStyleColBandSize w:val="1"/>
      <w:tblBorders>
        <w:top w:val="single" w:sz="4" w:space="0" w:color="FABF8F"/>
        <w:left w:val="single" w:sz="4" w:space="0" w:color="FABF8F"/>
        <w:bottom w:val="single" w:sz="4" w:space="0" w:color="FABF8F"/>
        <w:right w:val="single" w:sz="4" w:space="0" w:color="FABF8F"/>
        <w:insideH w:val="single" w:sz="4" w:space="0" w:color="FABF8F"/>
        <w:insideV w:val="single" w:sz="4" w:space="0" w:color="FABF8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</w:rPr>
      <w:tblPr/>
      <w:tcPr>
        <w:tcBorders>
          <w:top w:val="double" w:sz="4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/>
      </w:tcPr>
    </w:tblStylePr>
    <w:tblStylePr w:type="band1Horz">
      <w:tblPr/>
      <w:tcPr>
        <w:shd w:val="clear" w:color="auto" w:fill="FDE9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19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9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9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5043</TotalTime>
  <Pages>9</Pages>
  <Words>1860</Words>
  <Characters>10607</Characters>
  <Application>Microsoft Office Outlook</Application>
  <DocSecurity>0</DocSecurity>
  <Lines>0</Lines>
  <Paragraphs>0</Paragraphs>
  <ScaleCrop>false</ScaleCrop>
  <Company>SoftUni – https://about.softuni.bg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user</cp:lastModifiedBy>
  <cp:revision>11</cp:revision>
  <cp:lastPrinted>2015-10-26T22:35:00Z</cp:lastPrinted>
  <dcterms:created xsi:type="dcterms:W3CDTF">2020-11-04T06:24:00Z</dcterms:created>
  <dcterms:modified xsi:type="dcterms:W3CDTF">2020-12-12T15:47:00Z</dcterms:modified>
  <cp:category>computer programming;programming;software development;software engineering</cp:category>
</cp:coreProperties>
</file>